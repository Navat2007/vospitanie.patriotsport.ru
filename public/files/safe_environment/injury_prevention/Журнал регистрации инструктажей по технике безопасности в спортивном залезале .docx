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56CE" w14:textId="77777777" w:rsidR="00E06284" w:rsidRDefault="00E06284" w:rsidP="00E06284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48"/>
          <w:szCs w:val="48"/>
          <w:lang w:eastAsia="en-US"/>
        </w:rPr>
      </w:pPr>
    </w:p>
    <w:p w14:paraId="4344DE06" w14:textId="77777777" w:rsidR="00E06284" w:rsidRDefault="00E06284" w:rsidP="00E06284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48"/>
          <w:szCs w:val="48"/>
          <w:lang w:eastAsia="en-US"/>
        </w:rPr>
      </w:pPr>
    </w:p>
    <w:p w14:paraId="44066711" w14:textId="77777777" w:rsidR="00E06284" w:rsidRDefault="00E06284" w:rsidP="00E06284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48"/>
          <w:szCs w:val="48"/>
          <w:lang w:eastAsia="en-US"/>
        </w:rPr>
      </w:pPr>
    </w:p>
    <w:p w14:paraId="44ACDDAD" w14:textId="77777777" w:rsidR="00E06284" w:rsidRDefault="00E06284" w:rsidP="00AE28FA">
      <w:pPr>
        <w:autoSpaceDE w:val="0"/>
        <w:autoSpaceDN w:val="0"/>
        <w:adjustRightInd w:val="0"/>
        <w:spacing w:line="360" w:lineRule="auto"/>
        <w:jc w:val="center"/>
        <w:rPr>
          <w:rFonts w:ascii="TimesNewRomanPSMT" w:eastAsiaTheme="minorHAnsi" w:hAnsi="TimesNewRomanPSMT" w:cs="TimesNewRomanPSMT"/>
          <w:sz w:val="48"/>
          <w:szCs w:val="48"/>
          <w:lang w:eastAsia="en-US"/>
        </w:rPr>
      </w:pPr>
    </w:p>
    <w:p w14:paraId="36C12245" w14:textId="77777777" w:rsidR="00E06284" w:rsidRPr="00982679" w:rsidRDefault="00E06284" w:rsidP="00AE28F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982679">
        <w:rPr>
          <w:rFonts w:eastAsiaTheme="minorHAnsi"/>
          <w:b/>
          <w:sz w:val="28"/>
          <w:szCs w:val="28"/>
          <w:lang w:eastAsia="en-US"/>
        </w:rPr>
        <w:t>ЖУРНАЛ</w:t>
      </w:r>
    </w:p>
    <w:p w14:paraId="2A4C848A" w14:textId="77777777" w:rsidR="00E06284" w:rsidRPr="00982679" w:rsidRDefault="00E06284" w:rsidP="00AE28F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982679">
        <w:rPr>
          <w:rFonts w:eastAsiaTheme="minorHAnsi"/>
          <w:b/>
          <w:sz w:val="28"/>
          <w:szCs w:val="28"/>
          <w:lang w:eastAsia="en-US"/>
        </w:rPr>
        <w:t xml:space="preserve">Регистрации инструктажей по </w:t>
      </w:r>
      <w:r w:rsidR="00AF5823" w:rsidRPr="00982679">
        <w:rPr>
          <w:rFonts w:eastAsiaTheme="minorHAnsi"/>
          <w:b/>
          <w:sz w:val="28"/>
          <w:szCs w:val="28"/>
          <w:lang w:eastAsia="en-US"/>
        </w:rPr>
        <w:t>технике безопасности</w:t>
      </w:r>
      <w:r w:rsidR="005D63BB" w:rsidRPr="00982679">
        <w:rPr>
          <w:rFonts w:eastAsiaTheme="minorHAnsi"/>
          <w:b/>
          <w:sz w:val="28"/>
          <w:szCs w:val="28"/>
          <w:lang w:eastAsia="en-US"/>
        </w:rPr>
        <w:t xml:space="preserve"> в спортивном зале</w:t>
      </w:r>
    </w:p>
    <w:p w14:paraId="548562F2" w14:textId="77777777" w:rsidR="00E06284" w:rsidRPr="00982679" w:rsidRDefault="00E06284" w:rsidP="00AE28FA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982679">
        <w:rPr>
          <w:rFonts w:eastAsiaTheme="minorHAnsi"/>
          <w:b/>
          <w:sz w:val="28"/>
          <w:szCs w:val="28"/>
          <w:lang w:eastAsia="en-US"/>
        </w:rPr>
        <w:t>обучающихся _____ класса</w:t>
      </w:r>
    </w:p>
    <w:p w14:paraId="1C31BC54" w14:textId="37217162" w:rsidR="00E06284" w:rsidRPr="00982679" w:rsidRDefault="002E5F50" w:rsidP="00AE28FA">
      <w:pPr>
        <w:autoSpaceDE w:val="0"/>
        <w:autoSpaceDN w:val="0"/>
        <w:adjustRightInd w:val="0"/>
        <w:spacing w:line="48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982679">
        <w:rPr>
          <w:rFonts w:eastAsiaTheme="minorHAnsi"/>
          <w:b/>
          <w:sz w:val="28"/>
          <w:szCs w:val="28"/>
          <w:lang w:eastAsia="en-US"/>
        </w:rPr>
        <w:t>ГБОУ Школа</w:t>
      </w:r>
      <w:r w:rsidR="00E06284" w:rsidRPr="00982679">
        <w:rPr>
          <w:rFonts w:eastAsiaTheme="minorHAnsi"/>
          <w:b/>
          <w:sz w:val="28"/>
          <w:szCs w:val="28"/>
          <w:lang w:eastAsia="en-US"/>
        </w:rPr>
        <w:t xml:space="preserve"> № </w:t>
      </w:r>
      <w:r w:rsidR="00982679" w:rsidRPr="00982679">
        <w:rPr>
          <w:rFonts w:eastAsiaTheme="minorHAnsi"/>
          <w:b/>
          <w:sz w:val="28"/>
          <w:szCs w:val="28"/>
          <w:lang w:eastAsia="en-US"/>
        </w:rPr>
        <w:t>_______</w:t>
      </w:r>
    </w:p>
    <w:p w14:paraId="3B1290E6" w14:textId="77777777" w:rsidR="00AF5823" w:rsidRPr="00982679" w:rsidRDefault="00AF5823" w:rsidP="00AE28FA">
      <w:pPr>
        <w:autoSpaceDE w:val="0"/>
        <w:autoSpaceDN w:val="0"/>
        <w:adjustRightInd w:val="0"/>
        <w:spacing w:line="480" w:lineRule="auto"/>
        <w:jc w:val="center"/>
        <w:rPr>
          <w:rFonts w:ascii="TimesNewRomanPSMT" w:eastAsiaTheme="minorHAnsi" w:hAnsi="TimesNewRomanPSMT" w:cs="TimesNewRomanPSMT"/>
          <w:b/>
          <w:sz w:val="28"/>
          <w:szCs w:val="28"/>
          <w:lang w:eastAsia="en-US"/>
        </w:rPr>
      </w:pPr>
    </w:p>
    <w:p w14:paraId="524D8BBD" w14:textId="77777777" w:rsidR="00E06284" w:rsidRPr="00982679" w:rsidRDefault="00E06284" w:rsidP="00AE28FA">
      <w:pPr>
        <w:autoSpaceDE w:val="0"/>
        <w:autoSpaceDN w:val="0"/>
        <w:adjustRightInd w:val="0"/>
        <w:spacing w:line="480" w:lineRule="auto"/>
        <w:jc w:val="center"/>
        <w:rPr>
          <w:rFonts w:eastAsiaTheme="minorHAnsi"/>
          <w:sz w:val="28"/>
          <w:szCs w:val="28"/>
          <w:lang w:eastAsia="en-US"/>
        </w:rPr>
      </w:pPr>
      <w:r w:rsidRPr="00982679">
        <w:rPr>
          <w:rFonts w:eastAsiaTheme="minorHAnsi"/>
          <w:sz w:val="28"/>
          <w:szCs w:val="28"/>
          <w:lang w:eastAsia="en-US"/>
        </w:rPr>
        <w:t>Начат «__» _____________ 20___г.</w:t>
      </w:r>
    </w:p>
    <w:p w14:paraId="03F6B6BE" w14:textId="77777777" w:rsidR="00984872" w:rsidRPr="00982679" w:rsidRDefault="00E06284" w:rsidP="00AE28FA">
      <w:pPr>
        <w:spacing w:line="480" w:lineRule="auto"/>
        <w:jc w:val="center"/>
        <w:rPr>
          <w:rFonts w:eastAsiaTheme="minorHAnsi"/>
          <w:sz w:val="28"/>
          <w:szCs w:val="28"/>
          <w:lang w:eastAsia="en-US"/>
        </w:rPr>
      </w:pPr>
      <w:r w:rsidRPr="00982679">
        <w:rPr>
          <w:rFonts w:eastAsiaTheme="minorHAnsi"/>
          <w:sz w:val="28"/>
          <w:szCs w:val="28"/>
          <w:lang w:eastAsia="en-US"/>
        </w:rPr>
        <w:t>Окончен: «__» ___________ 20___г.</w:t>
      </w:r>
    </w:p>
    <w:p w14:paraId="2DF5038C" w14:textId="168B2169" w:rsidR="00500EB8" w:rsidRDefault="00500EB8" w:rsidP="00AE28FA">
      <w:pPr>
        <w:spacing w:line="360" w:lineRule="auto"/>
        <w:rPr>
          <w:rFonts w:ascii="TimesNewRomanPSMT" w:eastAsiaTheme="minorHAnsi" w:hAnsi="TimesNewRomanPSMT" w:cs="TimesNewRomanPSMT"/>
          <w:sz w:val="40"/>
          <w:szCs w:val="40"/>
          <w:lang w:eastAsia="en-US"/>
        </w:rPr>
      </w:pPr>
    </w:p>
    <w:p w14:paraId="728D8771" w14:textId="3A91F323" w:rsidR="00982679" w:rsidRDefault="00982679" w:rsidP="00AE28FA">
      <w:pPr>
        <w:spacing w:line="360" w:lineRule="auto"/>
        <w:rPr>
          <w:rFonts w:ascii="TimesNewRomanPSMT" w:eastAsiaTheme="minorHAnsi" w:hAnsi="TimesNewRomanPSMT" w:cs="TimesNewRomanPSMT"/>
          <w:sz w:val="40"/>
          <w:szCs w:val="40"/>
          <w:lang w:eastAsia="en-US"/>
        </w:rPr>
      </w:pPr>
    </w:p>
    <w:p w14:paraId="0C294D93" w14:textId="2791BB4C" w:rsidR="00982679" w:rsidRDefault="00982679" w:rsidP="00AE28FA">
      <w:pPr>
        <w:spacing w:line="360" w:lineRule="auto"/>
        <w:rPr>
          <w:rFonts w:ascii="TimesNewRomanPSMT" w:eastAsiaTheme="minorHAnsi" w:hAnsi="TimesNewRomanPSMT" w:cs="TimesNewRomanPSMT"/>
          <w:sz w:val="40"/>
          <w:szCs w:val="40"/>
          <w:lang w:eastAsia="en-US"/>
        </w:rPr>
      </w:pPr>
    </w:p>
    <w:p w14:paraId="6D2276C6" w14:textId="5E3374A1" w:rsidR="00982679" w:rsidRDefault="00982679" w:rsidP="00AE28FA">
      <w:pPr>
        <w:spacing w:line="360" w:lineRule="auto"/>
        <w:rPr>
          <w:rFonts w:ascii="TimesNewRomanPSMT" w:eastAsiaTheme="minorHAnsi" w:hAnsi="TimesNewRomanPSMT" w:cs="TimesNewRomanPSMT"/>
          <w:sz w:val="40"/>
          <w:szCs w:val="40"/>
          <w:lang w:eastAsia="en-US"/>
        </w:rPr>
      </w:pPr>
    </w:p>
    <w:p w14:paraId="770E2837" w14:textId="77777777" w:rsidR="00982679" w:rsidRDefault="00982679" w:rsidP="00AE28FA">
      <w:pPr>
        <w:spacing w:line="360" w:lineRule="auto"/>
        <w:rPr>
          <w:rFonts w:ascii="TimesNewRomanPSMT" w:eastAsiaTheme="minorHAnsi" w:hAnsi="TimesNewRomanPSMT" w:cs="TimesNewRomanPSMT"/>
          <w:sz w:val="40"/>
          <w:szCs w:val="40"/>
          <w:lang w:eastAsia="en-US"/>
        </w:rPr>
      </w:pPr>
    </w:p>
    <w:p w14:paraId="05838B13" w14:textId="77777777" w:rsidR="00982679" w:rsidRPr="00982679" w:rsidRDefault="00982679" w:rsidP="00AE28FA">
      <w:pPr>
        <w:spacing w:line="360" w:lineRule="auto"/>
        <w:rPr>
          <w:rFonts w:ascii="TimesNewRomanPSMT" w:eastAsiaTheme="minorHAnsi" w:hAnsi="TimesNewRomanPSMT" w:cs="TimesNewRomanPSMT"/>
          <w:lang w:eastAsia="en-US"/>
        </w:rPr>
      </w:pPr>
    </w:p>
    <w:p w14:paraId="2B95EE79" w14:textId="77777777" w:rsidR="00C923D2" w:rsidRPr="00CE78CD" w:rsidRDefault="00C923D2" w:rsidP="00C923D2">
      <w:pPr>
        <w:ind w:left="-142" w:right="141"/>
        <w:jc w:val="center"/>
        <w:rPr>
          <w:b/>
        </w:rPr>
      </w:pPr>
      <w:r>
        <w:rPr>
          <w:b/>
        </w:rPr>
        <w:lastRenderedPageBreak/>
        <w:t>Лист</w:t>
      </w:r>
      <w:r w:rsidRPr="00CE78CD">
        <w:rPr>
          <w:b/>
        </w:rPr>
        <w:t xml:space="preserve"> регистрации</w:t>
      </w:r>
      <w:r>
        <w:rPr>
          <w:b/>
        </w:rPr>
        <w:t xml:space="preserve"> инструктажей </w:t>
      </w:r>
      <w:r w:rsidRPr="00CE78CD">
        <w:rPr>
          <w:b/>
        </w:rPr>
        <w:t>учащихся по технике безопасности</w:t>
      </w:r>
      <w:r>
        <w:rPr>
          <w:b/>
        </w:rPr>
        <w:t xml:space="preserve"> в спортивном зале</w:t>
      </w:r>
    </w:p>
    <w:p w14:paraId="31EA5EEA" w14:textId="3E852FE4" w:rsidR="00C923D2" w:rsidRDefault="00C923D2" w:rsidP="00C923D2">
      <w:pPr>
        <w:jc w:val="center"/>
        <w:rPr>
          <w:b/>
        </w:rPr>
      </w:pPr>
      <w:r>
        <w:rPr>
          <w:b/>
        </w:rPr>
        <w:t>На 202</w:t>
      </w:r>
      <w:r w:rsidR="00982679">
        <w:rPr>
          <w:b/>
        </w:rPr>
        <w:t>2</w:t>
      </w:r>
      <w:r>
        <w:rPr>
          <w:b/>
        </w:rPr>
        <w:t>-202</w:t>
      </w:r>
      <w:r w:rsidR="00982679">
        <w:rPr>
          <w:b/>
        </w:rPr>
        <w:t>3</w:t>
      </w:r>
      <w:r w:rsidRPr="00CE78CD">
        <w:rPr>
          <w:b/>
        </w:rPr>
        <w:t xml:space="preserve"> учебного года</w:t>
      </w:r>
    </w:p>
    <w:p w14:paraId="07481160" w14:textId="77777777" w:rsidR="00C923D2" w:rsidRPr="00CE78CD" w:rsidRDefault="00C923D2" w:rsidP="00C923D2">
      <w:pPr>
        <w:jc w:val="center"/>
        <w:rPr>
          <w:b/>
        </w:rPr>
      </w:pPr>
    </w:p>
    <w:p w14:paraId="72CF4599" w14:textId="163BE779" w:rsidR="00C923D2" w:rsidRPr="00982679" w:rsidRDefault="00C923D2" w:rsidP="00C923D2">
      <w:pPr>
        <w:rPr>
          <w:bCs/>
          <w:sz w:val="20"/>
          <w:szCs w:val="20"/>
        </w:rPr>
      </w:pPr>
      <w:r w:rsidRPr="00423D35">
        <w:rPr>
          <w:b/>
          <w:sz w:val="20"/>
          <w:szCs w:val="20"/>
        </w:rPr>
        <w:t>Класс ___</w:t>
      </w:r>
      <w:r w:rsidR="00982679">
        <w:rPr>
          <w:bCs/>
          <w:sz w:val="20"/>
          <w:szCs w:val="20"/>
          <w:u w:val="single"/>
        </w:rPr>
        <w:t>______</w:t>
      </w:r>
    </w:p>
    <w:p w14:paraId="14ADE17E" w14:textId="413E35C5" w:rsidR="00C923D2" w:rsidRPr="00982679" w:rsidRDefault="00C923D2" w:rsidP="00C923D2">
      <w:pPr>
        <w:rPr>
          <w:bCs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Инструктаж </w:t>
      </w:r>
      <w:r w:rsidR="00982679">
        <w:rPr>
          <w:b/>
          <w:sz w:val="20"/>
          <w:szCs w:val="20"/>
        </w:rPr>
        <w:t>провел ___________________</w:t>
      </w:r>
    </w:p>
    <w:p w14:paraId="6DB04941" w14:textId="77777777" w:rsidR="00C923D2" w:rsidRPr="00291EB1" w:rsidRDefault="00C923D2" w:rsidP="00C923D2">
      <w:pPr>
        <w:rPr>
          <w:b/>
          <w:sz w:val="20"/>
          <w:szCs w:val="20"/>
        </w:rPr>
      </w:pPr>
      <w:r w:rsidRPr="00291EB1">
        <w:rPr>
          <w:b/>
          <w:sz w:val="20"/>
          <w:szCs w:val="20"/>
        </w:rPr>
        <w:t>Инструкция</w:t>
      </w:r>
      <w:r>
        <w:rPr>
          <w:b/>
          <w:sz w:val="20"/>
          <w:szCs w:val="20"/>
        </w:rPr>
        <w:t xml:space="preserve"> № _______</w:t>
      </w:r>
    </w:p>
    <w:p w14:paraId="1EF74271" w14:textId="77777777" w:rsidR="00C923D2" w:rsidRDefault="00C923D2" w:rsidP="00C923D2">
      <w:pPr>
        <w:rPr>
          <w:b/>
          <w:sz w:val="20"/>
          <w:szCs w:val="20"/>
          <w:u w:val="single"/>
        </w:rPr>
      </w:pPr>
    </w:p>
    <w:p w14:paraId="0EBCBE66" w14:textId="77777777" w:rsidR="00C923D2" w:rsidRPr="00EA4DBE" w:rsidRDefault="00C923D2" w:rsidP="00C923D2">
      <w:pPr>
        <w:rPr>
          <w:sz w:val="20"/>
          <w:szCs w:val="20"/>
        </w:rPr>
      </w:pP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647"/>
        <w:gridCol w:w="1905"/>
        <w:gridCol w:w="2126"/>
        <w:gridCol w:w="2268"/>
        <w:gridCol w:w="2693"/>
      </w:tblGrid>
      <w:tr w:rsidR="00C923D2" w14:paraId="157E9773" w14:textId="77777777" w:rsidTr="00982679">
        <w:tc>
          <w:tcPr>
            <w:tcW w:w="647" w:type="dxa"/>
          </w:tcPr>
          <w:p w14:paraId="79E0FE42" w14:textId="77777777" w:rsidR="00C923D2" w:rsidRPr="00784EB3" w:rsidRDefault="00C923D2" w:rsidP="00982679">
            <w:pPr>
              <w:jc w:val="center"/>
              <w:rPr>
                <w:b/>
                <w:sz w:val="20"/>
                <w:szCs w:val="20"/>
              </w:rPr>
            </w:pPr>
            <w:r w:rsidRPr="00784EB3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905" w:type="dxa"/>
          </w:tcPr>
          <w:p w14:paraId="47871473" w14:textId="77777777" w:rsidR="00C923D2" w:rsidRPr="00784EB3" w:rsidRDefault="00C923D2" w:rsidP="00982679">
            <w:pPr>
              <w:jc w:val="center"/>
              <w:rPr>
                <w:b/>
                <w:sz w:val="20"/>
                <w:szCs w:val="20"/>
              </w:rPr>
            </w:pPr>
            <w:r w:rsidRPr="00784EB3">
              <w:rPr>
                <w:b/>
                <w:sz w:val="20"/>
                <w:szCs w:val="20"/>
              </w:rPr>
              <w:t>Дата инструктажа</w:t>
            </w:r>
          </w:p>
        </w:tc>
        <w:tc>
          <w:tcPr>
            <w:tcW w:w="2126" w:type="dxa"/>
          </w:tcPr>
          <w:p w14:paraId="24285DF7" w14:textId="77777777" w:rsidR="00C923D2" w:rsidRPr="00784EB3" w:rsidRDefault="00C923D2" w:rsidP="00982679">
            <w:pPr>
              <w:jc w:val="center"/>
              <w:rPr>
                <w:b/>
                <w:sz w:val="20"/>
                <w:szCs w:val="20"/>
              </w:rPr>
            </w:pPr>
            <w:r w:rsidRPr="00784EB3">
              <w:rPr>
                <w:b/>
                <w:sz w:val="20"/>
                <w:szCs w:val="20"/>
              </w:rPr>
              <w:t>ФИО</w:t>
            </w:r>
          </w:p>
        </w:tc>
        <w:tc>
          <w:tcPr>
            <w:tcW w:w="2268" w:type="dxa"/>
          </w:tcPr>
          <w:p w14:paraId="3BA98C92" w14:textId="77777777" w:rsidR="00C923D2" w:rsidRPr="00784EB3" w:rsidRDefault="00C923D2" w:rsidP="00982679">
            <w:pPr>
              <w:jc w:val="center"/>
              <w:rPr>
                <w:b/>
                <w:sz w:val="20"/>
                <w:szCs w:val="20"/>
              </w:rPr>
            </w:pPr>
            <w:r w:rsidRPr="00784EB3">
              <w:rPr>
                <w:b/>
                <w:sz w:val="20"/>
                <w:szCs w:val="20"/>
              </w:rPr>
              <w:t>Подпись инструктирующего</w:t>
            </w:r>
          </w:p>
        </w:tc>
        <w:tc>
          <w:tcPr>
            <w:tcW w:w="2693" w:type="dxa"/>
          </w:tcPr>
          <w:p w14:paraId="72828D96" w14:textId="77777777" w:rsidR="00C923D2" w:rsidRPr="00784EB3" w:rsidRDefault="00C923D2" w:rsidP="00982679">
            <w:pPr>
              <w:jc w:val="center"/>
              <w:rPr>
                <w:b/>
                <w:sz w:val="20"/>
                <w:szCs w:val="20"/>
              </w:rPr>
            </w:pPr>
            <w:r w:rsidRPr="00784EB3">
              <w:rPr>
                <w:b/>
                <w:sz w:val="20"/>
                <w:szCs w:val="20"/>
              </w:rPr>
              <w:t>Подпись инструктируемого</w:t>
            </w:r>
          </w:p>
        </w:tc>
      </w:tr>
      <w:tr w:rsidR="00C923D2" w14:paraId="7DDCB14E" w14:textId="77777777" w:rsidTr="00982679">
        <w:tc>
          <w:tcPr>
            <w:tcW w:w="647" w:type="dxa"/>
          </w:tcPr>
          <w:p w14:paraId="3484D63E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671BDC97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32EA856B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6A0D174F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13442FCE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39EAC036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1774F284" w14:textId="77777777" w:rsidTr="00982679">
        <w:tc>
          <w:tcPr>
            <w:tcW w:w="647" w:type="dxa"/>
          </w:tcPr>
          <w:p w14:paraId="168AE770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69DD6EF4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6EF67A7A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00C5937C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36B7A495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3E31CC3C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4E1DB752" w14:textId="77777777" w:rsidTr="00982679">
        <w:tc>
          <w:tcPr>
            <w:tcW w:w="647" w:type="dxa"/>
          </w:tcPr>
          <w:p w14:paraId="7C8867D3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1803FA7F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6BADA2E4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7F4EECFA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11E61F3F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44496112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0691271A" w14:textId="77777777" w:rsidTr="00982679">
        <w:tc>
          <w:tcPr>
            <w:tcW w:w="647" w:type="dxa"/>
          </w:tcPr>
          <w:p w14:paraId="650E9F13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7CF99761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0E3171A2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19E0FE0A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677E8339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7B7D0762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7CE4EBAD" w14:textId="77777777" w:rsidTr="00982679">
        <w:tc>
          <w:tcPr>
            <w:tcW w:w="647" w:type="dxa"/>
          </w:tcPr>
          <w:p w14:paraId="0995C486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51A1055F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2957EC4C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2D10F0D5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7DF3F151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127DBDBE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58257F53" w14:textId="77777777" w:rsidTr="00982679">
        <w:tc>
          <w:tcPr>
            <w:tcW w:w="647" w:type="dxa"/>
          </w:tcPr>
          <w:p w14:paraId="75323AE3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230A1E29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5633E2EF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1F95D513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521C031B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17B00E69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4EA136B9" w14:textId="77777777" w:rsidTr="00982679">
        <w:tc>
          <w:tcPr>
            <w:tcW w:w="647" w:type="dxa"/>
          </w:tcPr>
          <w:p w14:paraId="3192814C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5C771AE6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604FBEAC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6E52B382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75BD790F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00DA37F4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5AE9D209" w14:textId="77777777" w:rsidTr="00982679">
        <w:tc>
          <w:tcPr>
            <w:tcW w:w="647" w:type="dxa"/>
          </w:tcPr>
          <w:p w14:paraId="19BD420F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0C9BF924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56B19CB0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76D4F822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63401547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2C7D3869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7BBA82C2" w14:textId="77777777" w:rsidTr="00982679">
        <w:tc>
          <w:tcPr>
            <w:tcW w:w="647" w:type="dxa"/>
          </w:tcPr>
          <w:p w14:paraId="572B7E75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3A9F2A84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072EE5E5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2D3630CC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12FADB34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3CB80C3E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141B8B64" w14:textId="77777777" w:rsidTr="00982679">
        <w:tc>
          <w:tcPr>
            <w:tcW w:w="647" w:type="dxa"/>
          </w:tcPr>
          <w:p w14:paraId="3D373D52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0B383B8C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07512BA6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50044536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4EE01483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057FD503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51345229" w14:textId="77777777" w:rsidTr="00982679">
        <w:tc>
          <w:tcPr>
            <w:tcW w:w="647" w:type="dxa"/>
          </w:tcPr>
          <w:p w14:paraId="7FBF30C0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64BE2325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6D5723C5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43043AE5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145446A0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00261D07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076D4C7A" w14:textId="77777777" w:rsidTr="00982679">
        <w:tc>
          <w:tcPr>
            <w:tcW w:w="647" w:type="dxa"/>
          </w:tcPr>
          <w:p w14:paraId="5F40C6B6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531417D9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44E3B09B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6DFAFCCD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50C14426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2160536D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5C6FFDD2" w14:textId="77777777" w:rsidTr="00982679">
        <w:tc>
          <w:tcPr>
            <w:tcW w:w="647" w:type="dxa"/>
          </w:tcPr>
          <w:p w14:paraId="071B8990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4679175A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2E81C0D2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42CF0C0F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1C0E7823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7223A4A3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4034A407" w14:textId="77777777" w:rsidTr="00982679">
        <w:tc>
          <w:tcPr>
            <w:tcW w:w="647" w:type="dxa"/>
          </w:tcPr>
          <w:p w14:paraId="4F693DD3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1375AE02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24A13ADA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585B728B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474624EC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6903572F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143B768A" w14:textId="77777777" w:rsidTr="00982679">
        <w:tc>
          <w:tcPr>
            <w:tcW w:w="647" w:type="dxa"/>
          </w:tcPr>
          <w:p w14:paraId="3E858758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23A61CE7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36AF8CE8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07BD6299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077C318C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4285708C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7AB2A29F" w14:textId="77777777" w:rsidTr="00982679">
        <w:tc>
          <w:tcPr>
            <w:tcW w:w="647" w:type="dxa"/>
          </w:tcPr>
          <w:p w14:paraId="483F5124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4018B715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0F3474C7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6A70A918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7F13DD66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38219089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546A3C48" w14:textId="77777777" w:rsidTr="00982679">
        <w:trPr>
          <w:trHeight w:val="626"/>
        </w:trPr>
        <w:tc>
          <w:tcPr>
            <w:tcW w:w="647" w:type="dxa"/>
          </w:tcPr>
          <w:p w14:paraId="32159936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01A37261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7667AAD5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0211A50B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79F55928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629922AC" w14:textId="77777777" w:rsidTr="00982679">
        <w:tc>
          <w:tcPr>
            <w:tcW w:w="647" w:type="dxa"/>
          </w:tcPr>
          <w:p w14:paraId="0A978487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71C3F7DF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06091522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257C7B37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338FB9DC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2BD9EE56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685ECAD6" w14:textId="77777777" w:rsidTr="00982679">
        <w:tc>
          <w:tcPr>
            <w:tcW w:w="647" w:type="dxa"/>
          </w:tcPr>
          <w:p w14:paraId="27D3FAA0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0A42934F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371A069B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7C7C3807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447E6EF0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4172B38C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3B3D7464" w14:textId="77777777" w:rsidTr="00982679">
        <w:tc>
          <w:tcPr>
            <w:tcW w:w="647" w:type="dxa"/>
          </w:tcPr>
          <w:p w14:paraId="179870CD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4E2C2204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0E21E07A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44AD66D0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4B4DFFC5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0A5A09FA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6D7CB17C" w14:textId="77777777" w:rsidTr="00982679">
        <w:tc>
          <w:tcPr>
            <w:tcW w:w="647" w:type="dxa"/>
          </w:tcPr>
          <w:p w14:paraId="3FA6FF7D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04A42C1D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293D15E0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277CF4D7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7FC99400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733FB12B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1B23B877" w14:textId="77777777" w:rsidTr="00982679">
        <w:tc>
          <w:tcPr>
            <w:tcW w:w="647" w:type="dxa"/>
          </w:tcPr>
          <w:p w14:paraId="63B1CD6B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372266F3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3DD45364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158FF860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4F383492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3A4599A2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27000249" w14:textId="77777777" w:rsidTr="00982679">
        <w:tc>
          <w:tcPr>
            <w:tcW w:w="647" w:type="dxa"/>
          </w:tcPr>
          <w:p w14:paraId="44687430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763E2FCC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4ABCA78F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4274FBEE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1CF1B148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7F2AC622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53A568B1" w14:textId="77777777" w:rsidTr="00982679">
        <w:tc>
          <w:tcPr>
            <w:tcW w:w="647" w:type="dxa"/>
          </w:tcPr>
          <w:p w14:paraId="46646EC7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15FAB458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4DE54499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6F8576FF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6E331789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391AC932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25417D7E" w14:textId="77777777" w:rsidTr="00982679">
        <w:tc>
          <w:tcPr>
            <w:tcW w:w="647" w:type="dxa"/>
          </w:tcPr>
          <w:p w14:paraId="0BAE2CDD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33FBD69A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5F64B440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3563E114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53BE9056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50B40570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7C9A2740" w14:textId="77777777" w:rsidTr="00982679">
        <w:tc>
          <w:tcPr>
            <w:tcW w:w="647" w:type="dxa"/>
          </w:tcPr>
          <w:p w14:paraId="5C782283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07D0F055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75A0A034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2E2ED4FE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55ADCF8A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07FFD4FA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691E05DF" w14:textId="77777777" w:rsidTr="00982679">
        <w:tc>
          <w:tcPr>
            <w:tcW w:w="647" w:type="dxa"/>
          </w:tcPr>
          <w:p w14:paraId="40E0B770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07EA20D4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3BFA1006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03459A10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20341029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085CBF28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5A85122D" w14:textId="77777777" w:rsidTr="00982679">
        <w:tc>
          <w:tcPr>
            <w:tcW w:w="647" w:type="dxa"/>
          </w:tcPr>
          <w:p w14:paraId="3FD41986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46E3F788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329BEBAE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22AD52CC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6E4E14C1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447F163E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1ABCCAA6" w14:textId="77777777" w:rsidTr="00982679">
        <w:tc>
          <w:tcPr>
            <w:tcW w:w="647" w:type="dxa"/>
          </w:tcPr>
          <w:p w14:paraId="3E173764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1BB4D883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03E2E39F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32430FEC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51C69D4F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4B8DD1F7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43FF864E" w14:textId="77777777" w:rsidTr="00982679">
        <w:tc>
          <w:tcPr>
            <w:tcW w:w="647" w:type="dxa"/>
          </w:tcPr>
          <w:p w14:paraId="57B6F495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20D1CD66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2BC190A8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3BD74543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4C88F913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3DC830A9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50B0E4DB" w14:textId="77777777" w:rsidTr="00982679">
        <w:tc>
          <w:tcPr>
            <w:tcW w:w="647" w:type="dxa"/>
          </w:tcPr>
          <w:p w14:paraId="3CD0400B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1C35BA71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543E4FB9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758561C4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19049C2F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60E873D7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  <w:tr w:rsidR="00C923D2" w14:paraId="65210E07" w14:textId="77777777" w:rsidTr="00982679">
        <w:tc>
          <w:tcPr>
            <w:tcW w:w="647" w:type="dxa"/>
          </w:tcPr>
          <w:p w14:paraId="2D489906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905" w:type="dxa"/>
          </w:tcPr>
          <w:p w14:paraId="5523517F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126" w:type="dxa"/>
          </w:tcPr>
          <w:p w14:paraId="46FA5891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  <w:p w14:paraId="0D248DF1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268" w:type="dxa"/>
          </w:tcPr>
          <w:p w14:paraId="4E66132B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2693" w:type="dxa"/>
          </w:tcPr>
          <w:p w14:paraId="3CFA3070" w14:textId="77777777" w:rsidR="00C923D2" w:rsidRDefault="00C923D2" w:rsidP="003454BE">
            <w:pPr>
              <w:rPr>
                <w:b/>
                <w:sz w:val="20"/>
                <w:szCs w:val="20"/>
                <w:u w:val="single"/>
              </w:rPr>
            </w:pPr>
          </w:p>
        </w:tc>
      </w:tr>
    </w:tbl>
    <w:p w14:paraId="40241E7A" w14:textId="77777777" w:rsidR="006F0D7D" w:rsidRPr="005B7BC7" w:rsidRDefault="006F0D7D" w:rsidP="00787492">
      <w:pPr>
        <w:spacing w:line="360" w:lineRule="auto"/>
        <w:ind w:hanging="284"/>
        <w:jc w:val="both"/>
        <w:rPr>
          <w:sz w:val="40"/>
          <w:szCs w:val="40"/>
        </w:rPr>
      </w:pPr>
    </w:p>
    <w:sectPr w:rsidR="006F0D7D" w:rsidRPr="005B7BC7" w:rsidSect="0046059B">
      <w:headerReference w:type="first" r:id="rId8"/>
      <w:pgSz w:w="11906" w:h="16838"/>
      <w:pgMar w:top="1440" w:right="1080" w:bottom="1440" w:left="1080" w:header="284" w:footer="2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45E08" w14:textId="77777777" w:rsidR="00FF74B6" w:rsidRDefault="00FF74B6" w:rsidP="00825BFC">
      <w:r>
        <w:separator/>
      </w:r>
    </w:p>
  </w:endnote>
  <w:endnote w:type="continuationSeparator" w:id="0">
    <w:p w14:paraId="06EEC7AA" w14:textId="77777777" w:rsidR="00FF74B6" w:rsidRDefault="00FF74B6" w:rsidP="0082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ial Unicode MS"/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F26E" w14:textId="77777777" w:rsidR="00FF74B6" w:rsidRDefault="00FF74B6" w:rsidP="00825BFC">
      <w:r>
        <w:separator/>
      </w:r>
    </w:p>
  </w:footnote>
  <w:footnote w:type="continuationSeparator" w:id="0">
    <w:p w14:paraId="2D7645C6" w14:textId="77777777" w:rsidR="00FF74B6" w:rsidRDefault="00FF74B6" w:rsidP="00825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20707" w14:textId="77777777" w:rsidR="00FF74B6" w:rsidRPr="00B36AC4" w:rsidRDefault="00FF74B6" w:rsidP="00723B40">
    <w:pPr>
      <w:pStyle w:val="a7"/>
      <w:rPr>
        <w:sz w:val="2"/>
        <w:szCs w:val="2"/>
      </w:rPr>
    </w:pPr>
  </w:p>
  <w:p w14:paraId="5ED48443" w14:textId="77777777" w:rsidR="00FF74B6" w:rsidRPr="00723B40" w:rsidRDefault="00FF74B6" w:rsidP="00723B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1BF"/>
    <w:multiLevelType w:val="hybridMultilevel"/>
    <w:tmpl w:val="E0A84DA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14851"/>
    <w:multiLevelType w:val="hybridMultilevel"/>
    <w:tmpl w:val="AF1AFB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EE3257"/>
    <w:multiLevelType w:val="hybridMultilevel"/>
    <w:tmpl w:val="7D06D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A3A94"/>
    <w:multiLevelType w:val="hybridMultilevel"/>
    <w:tmpl w:val="1BB8D7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A1FDF"/>
    <w:multiLevelType w:val="hybridMultilevel"/>
    <w:tmpl w:val="9E8CD5B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67D00FF"/>
    <w:multiLevelType w:val="hybridMultilevel"/>
    <w:tmpl w:val="9E3ABB96"/>
    <w:lvl w:ilvl="0" w:tplc="8AEC086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52974"/>
    <w:multiLevelType w:val="hybridMultilevel"/>
    <w:tmpl w:val="7072209E"/>
    <w:lvl w:ilvl="0" w:tplc="985222BA">
      <w:start w:val="1"/>
      <w:numFmt w:val="decimal"/>
      <w:lvlText w:val="%1."/>
      <w:lvlJc w:val="left"/>
      <w:pPr>
        <w:ind w:left="1005" w:hanging="64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26828"/>
    <w:multiLevelType w:val="multilevel"/>
    <w:tmpl w:val="324C03A4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407513"/>
    <w:multiLevelType w:val="hybridMultilevel"/>
    <w:tmpl w:val="458ECB2C"/>
    <w:lvl w:ilvl="0" w:tplc="2E2CB19C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011C18"/>
    <w:multiLevelType w:val="hybridMultilevel"/>
    <w:tmpl w:val="4536A2BE"/>
    <w:lvl w:ilvl="0" w:tplc="7FEC08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AF369FD"/>
    <w:multiLevelType w:val="hybridMultilevel"/>
    <w:tmpl w:val="98E4F3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543AF1"/>
    <w:multiLevelType w:val="multilevel"/>
    <w:tmpl w:val="B0844688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1729C4"/>
    <w:multiLevelType w:val="hybridMultilevel"/>
    <w:tmpl w:val="D9F422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E91135"/>
    <w:multiLevelType w:val="hybridMultilevel"/>
    <w:tmpl w:val="86B418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A04DF3"/>
    <w:multiLevelType w:val="multilevel"/>
    <w:tmpl w:val="60EC91AC"/>
    <w:lvl w:ilvl="0">
      <w:start w:val="5"/>
      <w:numFmt w:val="decimal"/>
      <w:lvlText w:val="%1"/>
      <w:lvlJc w:val="left"/>
      <w:pPr>
        <w:ind w:left="560" w:hanging="42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60" w:hanging="4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40" w:hanging="633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835" w:hanging="63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73" w:hanging="63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11" w:hanging="63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48" w:hanging="63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86" w:hanging="63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4" w:hanging="633"/>
      </w:pPr>
      <w:rPr>
        <w:rFonts w:hint="default"/>
        <w:lang w:val="ru-RU" w:eastAsia="ru-RU" w:bidi="ru-RU"/>
      </w:rPr>
    </w:lvl>
  </w:abstractNum>
  <w:abstractNum w:abstractNumId="15" w15:restartNumberingAfterBreak="0">
    <w:nsid w:val="4B3864E2"/>
    <w:multiLevelType w:val="hybridMultilevel"/>
    <w:tmpl w:val="3118EAD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4D6B4CE4"/>
    <w:multiLevelType w:val="hybridMultilevel"/>
    <w:tmpl w:val="6B32F046"/>
    <w:lvl w:ilvl="0" w:tplc="B9F0B11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592F1F62"/>
    <w:multiLevelType w:val="multilevel"/>
    <w:tmpl w:val="1668EFE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850462"/>
    <w:multiLevelType w:val="hybridMultilevel"/>
    <w:tmpl w:val="A8B46A64"/>
    <w:lvl w:ilvl="0" w:tplc="0419000F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F04BD"/>
    <w:multiLevelType w:val="hybridMultilevel"/>
    <w:tmpl w:val="D0085E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DB64E1"/>
    <w:multiLevelType w:val="multilevel"/>
    <w:tmpl w:val="B3A65C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64D5C6F"/>
    <w:multiLevelType w:val="multilevel"/>
    <w:tmpl w:val="619C132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7D76A6D"/>
    <w:multiLevelType w:val="multilevel"/>
    <w:tmpl w:val="4E1875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BF32348"/>
    <w:multiLevelType w:val="multilevel"/>
    <w:tmpl w:val="2278B5F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4" w15:restartNumberingAfterBreak="0">
    <w:nsid w:val="6DBC20DC"/>
    <w:multiLevelType w:val="multilevel"/>
    <w:tmpl w:val="A210B06A"/>
    <w:lvl w:ilvl="0">
      <w:start w:val="1"/>
      <w:numFmt w:val="decimal"/>
      <w:lvlText w:val="%1."/>
      <w:lvlJc w:val="left"/>
      <w:pPr>
        <w:ind w:left="1797" w:hanging="93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2217" w:hanging="13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7" w:hanging="13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135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7" w:hanging="135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27" w:hanging="2160"/>
      </w:pPr>
      <w:rPr>
        <w:rFonts w:hint="default"/>
      </w:rPr>
    </w:lvl>
  </w:abstractNum>
  <w:abstractNum w:abstractNumId="25" w15:restartNumberingAfterBreak="0">
    <w:nsid w:val="70BB0E51"/>
    <w:multiLevelType w:val="hybridMultilevel"/>
    <w:tmpl w:val="B754B5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A67A4A"/>
    <w:multiLevelType w:val="hybridMultilevel"/>
    <w:tmpl w:val="A6325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847F7"/>
    <w:multiLevelType w:val="hybridMultilevel"/>
    <w:tmpl w:val="7744E374"/>
    <w:lvl w:ilvl="0" w:tplc="8F7C0F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BE006DE"/>
    <w:multiLevelType w:val="hybridMultilevel"/>
    <w:tmpl w:val="622EE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B72543"/>
    <w:multiLevelType w:val="hybridMultilevel"/>
    <w:tmpl w:val="190C4B86"/>
    <w:lvl w:ilvl="0" w:tplc="44E80054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1991057419">
    <w:abstractNumId w:val="24"/>
  </w:num>
  <w:num w:numId="2" w16cid:durableId="1377003026">
    <w:abstractNumId w:val="2"/>
  </w:num>
  <w:num w:numId="3" w16cid:durableId="535774517">
    <w:abstractNumId w:val="26"/>
  </w:num>
  <w:num w:numId="4" w16cid:durableId="27278616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4982847">
    <w:abstractNumId w:val="9"/>
  </w:num>
  <w:num w:numId="6" w16cid:durableId="1177236408">
    <w:abstractNumId w:val="29"/>
  </w:num>
  <w:num w:numId="7" w16cid:durableId="1334458677">
    <w:abstractNumId w:val="17"/>
  </w:num>
  <w:num w:numId="8" w16cid:durableId="1673795570">
    <w:abstractNumId w:val="11"/>
  </w:num>
  <w:num w:numId="9" w16cid:durableId="1094401641">
    <w:abstractNumId w:val="7"/>
  </w:num>
  <w:num w:numId="10" w16cid:durableId="1169325830">
    <w:abstractNumId w:val="21"/>
  </w:num>
  <w:num w:numId="11" w16cid:durableId="1427768162">
    <w:abstractNumId w:val="20"/>
  </w:num>
  <w:num w:numId="12" w16cid:durableId="583534095">
    <w:abstractNumId w:val="22"/>
  </w:num>
  <w:num w:numId="13" w16cid:durableId="538591720">
    <w:abstractNumId w:val="14"/>
  </w:num>
  <w:num w:numId="14" w16cid:durableId="520625543">
    <w:abstractNumId w:val="0"/>
  </w:num>
  <w:num w:numId="15" w16cid:durableId="1024137551">
    <w:abstractNumId w:val="13"/>
  </w:num>
  <w:num w:numId="16" w16cid:durableId="457456968">
    <w:abstractNumId w:val="6"/>
  </w:num>
  <w:num w:numId="17" w16cid:durableId="1803114962">
    <w:abstractNumId w:val="1"/>
  </w:num>
  <w:num w:numId="18" w16cid:durableId="885023699">
    <w:abstractNumId w:val="10"/>
  </w:num>
  <w:num w:numId="19" w16cid:durableId="1342659347">
    <w:abstractNumId w:val="25"/>
  </w:num>
  <w:num w:numId="20" w16cid:durableId="623779973">
    <w:abstractNumId w:val="12"/>
  </w:num>
  <w:num w:numId="21" w16cid:durableId="1123383403">
    <w:abstractNumId w:val="5"/>
  </w:num>
  <w:num w:numId="22" w16cid:durableId="684404873">
    <w:abstractNumId w:val="16"/>
  </w:num>
  <w:num w:numId="23" w16cid:durableId="1827549401">
    <w:abstractNumId w:val="4"/>
  </w:num>
  <w:num w:numId="24" w16cid:durableId="17124191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2427554">
    <w:abstractNumId w:val="15"/>
  </w:num>
  <w:num w:numId="26" w16cid:durableId="1926378603">
    <w:abstractNumId w:val="19"/>
  </w:num>
  <w:num w:numId="27" w16cid:durableId="2104451498">
    <w:abstractNumId w:val="3"/>
  </w:num>
  <w:num w:numId="28" w16cid:durableId="1343630737">
    <w:abstractNumId w:val="23"/>
  </w:num>
  <w:num w:numId="29" w16cid:durableId="4678466">
    <w:abstractNumId w:val="8"/>
  </w:num>
  <w:num w:numId="30" w16cid:durableId="130559433">
    <w:abstractNumId w:val="27"/>
  </w:num>
  <w:num w:numId="31" w16cid:durableId="5446822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F9"/>
    <w:rsid w:val="0001183D"/>
    <w:rsid w:val="0002076E"/>
    <w:rsid w:val="00023818"/>
    <w:rsid w:val="00044B54"/>
    <w:rsid w:val="00046399"/>
    <w:rsid w:val="000755FC"/>
    <w:rsid w:val="00083776"/>
    <w:rsid w:val="0008495A"/>
    <w:rsid w:val="000944A2"/>
    <w:rsid w:val="00095E03"/>
    <w:rsid w:val="000A1D20"/>
    <w:rsid w:val="000A4BD5"/>
    <w:rsid w:val="000A655A"/>
    <w:rsid w:val="000B091F"/>
    <w:rsid w:val="000B3356"/>
    <w:rsid w:val="000B3990"/>
    <w:rsid w:val="000C04F8"/>
    <w:rsid w:val="000C2FAB"/>
    <w:rsid w:val="000C6E1E"/>
    <w:rsid w:val="000E0E26"/>
    <w:rsid w:val="000E6C11"/>
    <w:rsid w:val="000F379E"/>
    <w:rsid w:val="000F57F8"/>
    <w:rsid w:val="0010615F"/>
    <w:rsid w:val="001061CE"/>
    <w:rsid w:val="00111B4D"/>
    <w:rsid w:val="0011308C"/>
    <w:rsid w:val="00125084"/>
    <w:rsid w:val="0014150C"/>
    <w:rsid w:val="001417EB"/>
    <w:rsid w:val="00142576"/>
    <w:rsid w:val="00142618"/>
    <w:rsid w:val="001431CA"/>
    <w:rsid w:val="00143845"/>
    <w:rsid w:val="00144549"/>
    <w:rsid w:val="00153334"/>
    <w:rsid w:val="0016256F"/>
    <w:rsid w:val="00184DB5"/>
    <w:rsid w:val="00190157"/>
    <w:rsid w:val="00191FF2"/>
    <w:rsid w:val="00195815"/>
    <w:rsid w:val="001C29D4"/>
    <w:rsid w:val="001C5A17"/>
    <w:rsid w:val="001D40F0"/>
    <w:rsid w:val="001D424C"/>
    <w:rsid w:val="001F644F"/>
    <w:rsid w:val="001F6BC2"/>
    <w:rsid w:val="00210E16"/>
    <w:rsid w:val="00216049"/>
    <w:rsid w:val="00221956"/>
    <w:rsid w:val="00232C63"/>
    <w:rsid w:val="00240B94"/>
    <w:rsid w:val="0025258A"/>
    <w:rsid w:val="00252AD8"/>
    <w:rsid w:val="00255920"/>
    <w:rsid w:val="00271FD3"/>
    <w:rsid w:val="002829A3"/>
    <w:rsid w:val="002A10FC"/>
    <w:rsid w:val="002A1FDE"/>
    <w:rsid w:val="002A347A"/>
    <w:rsid w:val="002B2569"/>
    <w:rsid w:val="002B42E9"/>
    <w:rsid w:val="002B7741"/>
    <w:rsid w:val="002C2A00"/>
    <w:rsid w:val="002C3828"/>
    <w:rsid w:val="002D40A8"/>
    <w:rsid w:val="002E0C76"/>
    <w:rsid w:val="002E335B"/>
    <w:rsid w:val="002E43B4"/>
    <w:rsid w:val="002E5F50"/>
    <w:rsid w:val="002E7C99"/>
    <w:rsid w:val="002F4D8F"/>
    <w:rsid w:val="003071CD"/>
    <w:rsid w:val="00344F86"/>
    <w:rsid w:val="00351486"/>
    <w:rsid w:val="00354BBB"/>
    <w:rsid w:val="00355EA9"/>
    <w:rsid w:val="003747CD"/>
    <w:rsid w:val="0038666F"/>
    <w:rsid w:val="0038710D"/>
    <w:rsid w:val="003A11C1"/>
    <w:rsid w:val="003A17DB"/>
    <w:rsid w:val="003A72AA"/>
    <w:rsid w:val="003B7F6E"/>
    <w:rsid w:val="003C065C"/>
    <w:rsid w:val="003C5636"/>
    <w:rsid w:val="003D017C"/>
    <w:rsid w:val="003D3BB5"/>
    <w:rsid w:val="003D3DA0"/>
    <w:rsid w:val="003D4E2E"/>
    <w:rsid w:val="003D7AB8"/>
    <w:rsid w:val="003E5D5C"/>
    <w:rsid w:val="003F4B95"/>
    <w:rsid w:val="003F69DE"/>
    <w:rsid w:val="003F6ED0"/>
    <w:rsid w:val="0040058B"/>
    <w:rsid w:val="0040373A"/>
    <w:rsid w:val="00404A72"/>
    <w:rsid w:val="00407040"/>
    <w:rsid w:val="0041370B"/>
    <w:rsid w:val="00415E1F"/>
    <w:rsid w:val="004166AC"/>
    <w:rsid w:val="004241FD"/>
    <w:rsid w:val="0043728F"/>
    <w:rsid w:val="0046059B"/>
    <w:rsid w:val="00463DC4"/>
    <w:rsid w:val="00470BE5"/>
    <w:rsid w:val="00483A2F"/>
    <w:rsid w:val="00483F4B"/>
    <w:rsid w:val="00494208"/>
    <w:rsid w:val="00497D8E"/>
    <w:rsid w:val="004A128F"/>
    <w:rsid w:val="004B0DB3"/>
    <w:rsid w:val="004B18F4"/>
    <w:rsid w:val="004B46EC"/>
    <w:rsid w:val="004B65C8"/>
    <w:rsid w:val="004B760F"/>
    <w:rsid w:val="004D0701"/>
    <w:rsid w:val="004D2670"/>
    <w:rsid w:val="004D43D4"/>
    <w:rsid w:val="004D52FF"/>
    <w:rsid w:val="004E20DD"/>
    <w:rsid w:val="004E2D30"/>
    <w:rsid w:val="004E5934"/>
    <w:rsid w:val="004E7631"/>
    <w:rsid w:val="004F0ABE"/>
    <w:rsid w:val="004F3F05"/>
    <w:rsid w:val="00500EB8"/>
    <w:rsid w:val="00503EC9"/>
    <w:rsid w:val="0050698A"/>
    <w:rsid w:val="00507481"/>
    <w:rsid w:val="00507AD4"/>
    <w:rsid w:val="005162F2"/>
    <w:rsid w:val="00525F85"/>
    <w:rsid w:val="00526D50"/>
    <w:rsid w:val="005311FC"/>
    <w:rsid w:val="00533ACB"/>
    <w:rsid w:val="005409D7"/>
    <w:rsid w:val="005440DA"/>
    <w:rsid w:val="00544582"/>
    <w:rsid w:val="00544676"/>
    <w:rsid w:val="00544A07"/>
    <w:rsid w:val="00556D6E"/>
    <w:rsid w:val="00571472"/>
    <w:rsid w:val="00580CBD"/>
    <w:rsid w:val="00584A2B"/>
    <w:rsid w:val="00586E07"/>
    <w:rsid w:val="00590AB3"/>
    <w:rsid w:val="00590EB1"/>
    <w:rsid w:val="005A096C"/>
    <w:rsid w:val="005B7BC7"/>
    <w:rsid w:val="005C61CA"/>
    <w:rsid w:val="005D1AFC"/>
    <w:rsid w:val="005D63BB"/>
    <w:rsid w:val="005F3558"/>
    <w:rsid w:val="00601184"/>
    <w:rsid w:val="00603D39"/>
    <w:rsid w:val="00604FF7"/>
    <w:rsid w:val="006124F5"/>
    <w:rsid w:val="0061523B"/>
    <w:rsid w:val="00616209"/>
    <w:rsid w:val="006262D7"/>
    <w:rsid w:val="006407E0"/>
    <w:rsid w:val="006517CF"/>
    <w:rsid w:val="0065401D"/>
    <w:rsid w:val="00661F03"/>
    <w:rsid w:val="00664555"/>
    <w:rsid w:val="00674D54"/>
    <w:rsid w:val="00693813"/>
    <w:rsid w:val="00694FCA"/>
    <w:rsid w:val="006A0052"/>
    <w:rsid w:val="006A293D"/>
    <w:rsid w:val="006C0172"/>
    <w:rsid w:val="006C3C3A"/>
    <w:rsid w:val="006C4C94"/>
    <w:rsid w:val="006C54A2"/>
    <w:rsid w:val="006D37DF"/>
    <w:rsid w:val="006E6D13"/>
    <w:rsid w:val="006F0D7D"/>
    <w:rsid w:val="006F7256"/>
    <w:rsid w:val="006F7395"/>
    <w:rsid w:val="006F76CE"/>
    <w:rsid w:val="00706187"/>
    <w:rsid w:val="00717DEC"/>
    <w:rsid w:val="00722DD0"/>
    <w:rsid w:val="00723374"/>
    <w:rsid w:val="00723B40"/>
    <w:rsid w:val="00727A32"/>
    <w:rsid w:val="007321EF"/>
    <w:rsid w:val="00743324"/>
    <w:rsid w:val="007516E3"/>
    <w:rsid w:val="00751C22"/>
    <w:rsid w:val="007541EC"/>
    <w:rsid w:val="00763732"/>
    <w:rsid w:val="00765EA0"/>
    <w:rsid w:val="00771205"/>
    <w:rsid w:val="007801E9"/>
    <w:rsid w:val="00787492"/>
    <w:rsid w:val="007A1703"/>
    <w:rsid w:val="007B4AF9"/>
    <w:rsid w:val="007C42F1"/>
    <w:rsid w:val="007C4A4D"/>
    <w:rsid w:val="007D2FB7"/>
    <w:rsid w:val="007D6CCB"/>
    <w:rsid w:val="007E2C81"/>
    <w:rsid w:val="007E4F09"/>
    <w:rsid w:val="007E747B"/>
    <w:rsid w:val="007F674A"/>
    <w:rsid w:val="007F79E9"/>
    <w:rsid w:val="00801069"/>
    <w:rsid w:val="0080206E"/>
    <w:rsid w:val="00803D72"/>
    <w:rsid w:val="00816677"/>
    <w:rsid w:val="0082201B"/>
    <w:rsid w:val="00822524"/>
    <w:rsid w:val="00825BFC"/>
    <w:rsid w:val="0083533D"/>
    <w:rsid w:val="00853520"/>
    <w:rsid w:val="00861310"/>
    <w:rsid w:val="008616DD"/>
    <w:rsid w:val="00862958"/>
    <w:rsid w:val="00877DF1"/>
    <w:rsid w:val="008853EE"/>
    <w:rsid w:val="00890A3D"/>
    <w:rsid w:val="00894A63"/>
    <w:rsid w:val="008A0B7C"/>
    <w:rsid w:val="008A2C8A"/>
    <w:rsid w:val="008A6AAA"/>
    <w:rsid w:val="008C63CC"/>
    <w:rsid w:val="008F0E46"/>
    <w:rsid w:val="00904C69"/>
    <w:rsid w:val="00904F65"/>
    <w:rsid w:val="00927B8A"/>
    <w:rsid w:val="00944258"/>
    <w:rsid w:val="00947D69"/>
    <w:rsid w:val="00950B12"/>
    <w:rsid w:val="009746B2"/>
    <w:rsid w:val="00982679"/>
    <w:rsid w:val="00984872"/>
    <w:rsid w:val="00985D0D"/>
    <w:rsid w:val="009A404A"/>
    <w:rsid w:val="009B3BC3"/>
    <w:rsid w:val="009D7473"/>
    <w:rsid w:val="009E0F48"/>
    <w:rsid w:val="009F1299"/>
    <w:rsid w:val="009F4502"/>
    <w:rsid w:val="00A05C8C"/>
    <w:rsid w:val="00A1097B"/>
    <w:rsid w:val="00A10F60"/>
    <w:rsid w:val="00A17CAC"/>
    <w:rsid w:val="00A32605"/>
    <w:rsid w:val="00A34EC0"/>
    <w:rsid w:val="00A36DC4"/>
    <w:rsid w:val="00A44CA2"/>
    <w:rsid w:val="00A508FA"/>
    <w:rsid w:val="00A5668B"/>
    <w:rsid w:val="00A73D30"/>
    <w:rsid w:val="00A835A6"/>
    <w:rsid w:val="00A83F9E"/>
    <w:rsid w:val="00A9331B"/>
    <w:rsid w:val="00AA5697"/>
    <w:rsid w:val="00AC4451"/>
    <w:rsid w:val="00AD2A47"/>
    <w:rsid w:val="00AE28FA"/>
    <w:rsid w:val="00AF2981"/>
    <w:rsid w:val="00AF45F8"/>
    <w:rsid w:val="00AF55CB"/>
    <w:rsid w:val="00AF5823"/>
    <w:rsid w:val="00B01DCC"/>
    <w:rsid w:val="00B07B6C"/>
    <w:rsid w:val="00B1273E"/>
    <w:rsid w:val="00B16DD5"/>
    <w:rsid w:val="00B17439"/>
    <w:rsid w:val="00B17841"/>
    <w:rsid w:val="00B25EA9"/>
    <w:rsid w:val="00B34C86"/>
    <w:rsid w:val="00B36AC4"/>
    <w:rsid w:val="00B44683"/>
    <w:rsid w:val="00B452F2"/>
    <w:rsid w:val="00B50EE7"/>
    <w:rsid w:val="00B57F9D"/>
    <w:rsid w:val="00B61E15"/>
    <w:rsid w:val="00B81821"/>
    <w:rsid w:val="00B81ACC"/>
    <w:rsid w:val="00B82568"/>
    <w:rsid w:val="00B85B63"/>
    <w:rsid w:val="00B86B74"/>
    <w:rsid w:val="00B913BA"/>
    <w:rsid w:val="00B93450"/>
    <w:rsid w:val="00B93582"/>
    <w:rsid w:val="00B93A66"/>
    <w:rsid w:val="00BA5976"/>
    <w:rsid w:val="00BA59CE"/>
    <w:rsid w:val="00BA5EF9"/>
    <w:rsid w:val="00BD5DD3"/>
    <w:rsid w:val="00BD7818"/>
    <w:rsid w:val="00BD798C"/>
    <w:rsid w:val="00BE27DA"/>
    <w:rsid w:val="00BE34DA"/>
    <w:rsid w:val="00BE3678"/>
    <w:rsid w:val="00BE4508"/>
    <w:rsid w:val="00BF1368"/>
    <w:rsid w:val="00BF1616"/>
    <w:rsid w:val="00BF22B2"/>
    <w:rsid w:val="00BF7478"/>
    <w:rsid w:val="00C00F23"/>
    <w:rsid w:val="00C04F49"/>
    <w:rsid w:val="00C22E0E"/>
    <w:rsid w:val="00C23A24"/>
    <w:rsid w:val="00C604D1"/>
    <w:rsid w:val="00C61C15"/>
    <w:rsid w:val="00C708AE"/>
    <w:rsid w:val="00C7344C"/>
    <w:rsid w:val="00C862E0"/>
    <w:rsid w:val="00C923D2"/>
    <w:rsid w:val="00C95321"/>
    <w:rsid w:val="00CA15FC"/>
    <w:rsid w:val="00CA4DA1"/>
    <w:rsid w:val="00CA67E2"/>
    <w:rsid w:val="00CB5222"/>
    <w:rsid w:val="00CB5388"/>
    <w:rsid w:val="00CC0DA1"/>
    <w:rsid w:val="00CC3E50"/>
    <w:rsid w:val="00CC4058"/>
    <w:rsid w:val="00CD1548"/>
    <w:rsid w:val="00CD648C"/>
    <w:rsid w:val="00CF32FC"/>
    <w:rsid w:val="00CF3D68"/>
    <w:rsid w:val="00CF505B"/>
    <w:rsid w:val="00D31A36"/>
    <w:rsid w:val="00D32991"/>
    <w:rsid w:val="00D3395D"/>
    <w:rsid w:val="00D3722E"/>
    <w:rsid w:val="00D433AB"/>
    <w:rsid w:val="00D441D9"/>
    <w:rsid w:val="00D461F1"/>
    <w:rsid w:val="00D47FD6"/>
    <w:rsid w:val="00D5146A"/>
    <w:rsid w:val="00D52C35"/>
    <w:rsid w:val="00D541F8"/>
    <w:rsid w:val="00D573B6"/>
    <w:rsid w:val="00D62B63"/>
    <w:rsid w:val="00D6775F"/>
    <w:rsid w:val="00D678F0"/>
    <w:rsid w:val="00D75764"/>
    <w:rsid w:val="00D8025F"/>
    <w:rsid w:val="00D8249D"/>
    <w:rsid w:val="00D8679D"/>
    <w:rsid w:val="00D87176"/>
    <w:rsid w:val="00DA14DF"/>
    <w:rsid w:val="00DC0A3F"/>
    <w:rsid w:val="00DD1529"/>
    <w:rsid w:val="00DD6CF5"/>
    <w:rsid w:val="00DE492F"/>
    <w:rsid w:val="00DE5215"/>
    <w:rsid w:val="00DF0016"/>
    <w:rsid w:val="00E03E7F"/>
    <w:rsid w:val="00E06135"/>
    <w:rsid w:val="00E06284"/>
    <w:rsid w:val="00E37399"/>
    <w:rsid w:val="00E3766E"/>
    <w:rsid w:val="00E4120B"/>
    <w:rsid w:val="00E41942"/>
    <w:rsid w:val="00E44A74"/>
    <w:rsid w:val="00E524DF"/>
    <w:rsid w:val="00E6281D"/>
    <w:rsid w:val="00E62960"/>
    <w:rsid w:val="00E7023D"/>
    <w:rsid w:val="00E73921"/>
    <w:rsid w:val="00E96A97"/>
    <w:rsid w:val="00EB4EF6"/>
    <w:rsid w:val="00EB4F67"/>
    <w:rsid w:val="00EC0CF4"/>
    <w:rsid w:val="00EC341B"/>
    <w:rsid w:val="00EC42FA"/>
    <w:rsid w:val="00ED2F50"/>
    <w:rsid w:val="00ED442C"/>
    <w:rsid w:val="00EF54D2"/>
    <w:rsid w:val="00F04DA5"/>
    <w:rsid w:val="00F060BE"/>
    <w:rsid w:val="00F15C7C"/>
    <w:rsid w:val="00F21650"/>
    <w:rsid w:val="00F238FD"/>
    <w:rsid w:val="00F3087C"/>
    <w:rsid w:val="00F34595"/>
    <w:rsid w:val="00F349FB"/>
    <w:rsid w:val="00F37985"/>
    <w:rsid w:val="00F37A90"/>
    <w:rsid w:val="00F4692F"/>
    <w:rsid w:val="00F50785"/>
    <w:rsid w:val="00F67902"/>
    <w:rsid w:val="00F92EC0"/>
    <w:rsid w:val="00FA7D5D"/>
    <w:rsid w:val="00FE0401"/>
    <w:rsid w:val="00FE4CC4"/>
    <w:rsid w:val="00FE6193"/>
    <w:rsid w:val="00FE6701"/>
    <w:rsid w:val="00FF2F87"/>
    <w:rsid w:val="00FF3D58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4:docId w14:val="0C4D6B9D"/>
  <w15:docId w15:val="{67932731-B38C-4371-ADFE-9EDFA302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97D8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f02">
    <w:name w:val="99f Заголовок_02"/>
    <w:basedOn w:val="a"/>
    <w:link w:val="99f020"/>
    <w:autoRedefine/>
    <w:qFormat/>
    <w:rsid w:val="00BF22B2"/>
    <w:pPr>
      <w:spacing w:before="120" w:line="360" w:lineRule="auto"/>
    </w:pPr>
    <w:rPr>
      <w:rFonts w:ascii="Myriad Pro" w:eastAsiaTheme="minorHAnsi" w:hAnsi="Myriad Pro" w:cstheme="minorBidi"/>
      <w:b/>
      <w:caps/>
      <w:sz w:val="22"/>
      <w:szCs w:val="22"/>
      <w:lang w:eastAsia="en-US"/>
    </w:rPr>
  </w:style>
  <w:style w:type="character" w:customStyle="1" w:styleId="99f020">
    <w:name w:val="99f Заголовок_02 Знак"/>
    <w:basedOn w:val="a0"/>
    <w:link w:val="99f02"/>
    <w:rsid w:val="00BF22B2"/>
    <w:rPr>
      <w:rFonts w:ascii="Myriad Pro" w:hAnsi="Myriad Pro"/>
      <w:b/>
      <w:caps/>
    </w:rPr>
  </w:style>
  <w:style w:type="paragraph" w:customStyle="1" w:styleId="99f">
    <w:name w:val="99f Название"/>
    <w:basedOn w:val="a3"/>
    <w:link w:val="99f0"/>
    <w:autoRedefine/>
    <w:qFormat/>
    <w:rsid w:val="00BF22B2"/>
    <w:rPr>
      <w:rFonts w:ascii="Myriad Pro" w:hAnsi="Myriad Pro"/>
      <w:sz w:val="80"/>
      <w:szCs w:val="72"/>
    </w:rPr>
  </w:style>
  <w:style w:type="character" w:customStyle="1" w:styleId="99f0">
    <w:name w:val="99f Название Знак"/>
    <w:basedOn w:val="a4"/>
    <w:link w:val="99f"/>
    <w:rsid w:val="00BF22B2"/>
    <w:rPr>
      <w:rFonts w:ascii="Myriad Pro" w:eastAsiaTheme="majorEastAsia" w:hAnsi="Myriad Pro" w:cstheme="majorBidi"/>
      <w:spacing w:val="-10"/>
      <w:kern w:val="28"/>
      <w:sz w:val="80"/>
      <w:szCs w:val="72"/>
    </w:rPr>
  </w:style>
  <w:style w:type="paragraph" w:styleId="a3">
    <w:name w:val="Title"/>
    <w:basedOn w:val="a"/>
    <w:next w:val="a"/>
    <w:link w:val="a4"/>
    <w:uiPriority w:val="10"/>
    <w:qFormat/>
    <w:rsid w:val="00BF22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F2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99f1">
    <w:name w:val="99f Заголовок1"/>
    <w:basedOn w:val="99f2"/>
    <w:link w:val="99f10"/>
    <w:autoRedefine/>
    <w:qFormat/>
    <w:rsid w:val="00BF22B2"/>
    <w:pPr>
      <w:keepNext/>
      <w:spacing w:after="180"/>
      <w:contextualSpacing/>
    </w:pPr>
    <w:rPr>
      <w:sz w:val="48"/>
      <w:szCs w:val="48"/>
    </w:rPr>
  </w:style>
  <w:style w:type="character" w:customStyle="1" w:styleId="99f10">
    <w:name w:val="99f Заголовок1 Знак"/>
    <w:basedOn w:val="99f3"/>
    <w:link w:val="99f1"/>
    <w:rsid w:val="00BF22B2"/>
    <w:rPr>
      <w:rFonts w:ascii="Myriad Pro" w:hAnsi="Myriad Pro"/>
      <w:sz w:val="48"/>
      <w:szCs w:val="48"/>
    </w:rPr>
  </w:style>
  <w:style w:type="paragraph" w:customStyle="1" w:styleId="99f2">
    <w:name w:val="99f Текст"/>
    <w:basedOn w:val="a"/>
    <w:link w:val="99f3"/>
    <w:autoRedefine/>
    <w:qFormat/>
    <w:rsid w:val="00BF22B2"/>
    <w:rPr>
      <w:rFonts w:ascii="Myriad Pro" w:eastAsiaTheme="minorHAnsi" w:hAnsi="Myriad Pro" w:cstheme="minorBidi"/>
      <w:sz w:val="18"/>
      <w:szCs w:val="32"/>
      <w:lang w:eastAsia="en-US"/>
    </w:rPr>
  </w:style>
  <w:style w:type="character" w:customStyle="1" w:styleId="99f3">
    <w:name w:val="99f Текст Знак"/>
    <w:basedOn w:val="a0"/>
    <w:link w:val="99f2"/>
    <w:rsid w:val="00BF22B2"/>
    <w:rPr>
      <w:rFonts w:ascii="Myriad Pro" w:hAnsi="Myriad Pro"/>
      <w:sz w:val="18"/>
      <w:szCs w:val="32"/>
    </w:rPr>
  </w:style>
  <w:style w:type="paragraph" w:customStyle="1" w:styleId="a5">
    <w:name w:val="Верхний колонтитул. Адрес"/>
    <w:basedOn w:val="99f2"/>
    <w:autoRedefine/>
    <w:qFormat/>
    <w:rsid w:val="00CA67E2"/>
    <w:pPr>
      <w:spacing w:line="259" w:lineRule="auto"/>
      <w:ind w:right="333"/>
      <w:jc w:val="right"/>
    </w:pPr>
    <w:rPr>
      <w:color w:val="FFFFFF" w:themeColor="background1"/>
      <w:szCs w:val="18"/>
    </w:rPr>
  </w:style>
  <w:style w:type="paragraph" w:customStyle="1" w:styleId="a6">
    <w:name w:val="Верхний колонтитул. Слоган"/>
    <w:autoRedefine/>
    <w:qFormat/>
    <w:rsid w:val="00CA67E2"/>
    <w:pPr>
      <w:ind w:left="284"/>
    </w:pPr>
    <w:rPr>
      <w:rFonts w:ascii="Myriad Pro" w:hAnsi="Myriad Pro"/>
      <w:color w:val="FFFFFF" w:themeColor="background1"/>
      <w:sz w:val="18"/>
      <w:szCs w:val="18"/>
    </w:rPr>
  </w:style>
  <w:style w:type="paragraph" w:styleId="a7">
    <w:name w:val="header"/>
    <w:basedOn w:val="a"/>
    <w:link w:val="a8"/>
    <w:unhideWhenUsed/>
    <w:rsid w:val="00825B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rsid w:val="00825BFC"/>
  </w:style>
  <w:style w:type="paragraph" w:styleId="a9">
    <w:name w:val="footer"/>
    <w:basedOn w:val="a"/>
    <w:link w:val="aa"/>
    <w:uiPriority w:val="99"/>
    <w:unhideWhenUsed/>
    <w:rsid w:val="00825B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825BFC"/>
  </w:style>
  <w:style w:type="table" w:styleId="ab">
    <w:name w:val="Table Grid"/>
    <w:basedOn w:val="a1"/>
    <w:uiPriority w:val="59"/>
    <w:rsid w:val="0082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nhideWhenUsed/>
    <w:rsid w:val="00825BFC"/>
    <w:rPr>
      <w:color w:val="0563C1" w:themeColor="hyperlink"/>
      <w:u w:val="single"/>
    </w:rPr>
  </w:style>
  <w:style w:type="paragraph" w:styleId="ad">
    <w:name w:val="Balloon Text"/>
    <w:basedOn w:val="a"/>
    <w:link w:val="ae"/>
    <w:unhideWhenUsed/>
    <w:rsid w:val="00507481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0"/>
    <w:link w:val="ad"/>
    <w:rsid w:val="00507481"/>
    <w:rPr>
      <w:rFonts w:ascii="Segoe UI" w:hAnsi="Segoe UI" w:cs="Segoe UI"/>
      <w:sz w:val="18"/>
      <w:szCs w:val="18"/>
    </w:rPr>
  </w:style>
  <w:style w:type="paragraph" w:customStyle="1" w:styleId="FOC2101Title">
    <w:name w:val="FOC2101_Title"/>
    <w:basedOn w:val="a"/>
    <w:link w:val="FOC2101Title0"/>
    <w:qFormat/>
    <w:rsid w:val="002C2A00"/>
    <w:pPr>
      <w:spacing w:after="160" w:line="259" w:lineRule="auto"/>
    </w:pPr>
    <w:rPr>
      <w:rFonts w:ascii="Segoe UI" w:eastAsiaTheme="minorHAnsi" w:hAnsi="Segoe UI" w:cs="Segoe UI"/>
      <w:sz w:val="48"/>
      <w:szCs w:val="48"/>
      <w:lang w:val="en-US" w:eastAsia="en-US"/>
    </w:rPr>
  </w:style>
  <w:style w:type="paragraph" w:customStyle="1" w:styleId="FOC2101baseText">
    <w:name w:val="FOC2101_baseText"/>
    <w:basedOn w:val="a"/>
    <w:link w:val="FOC2101baseText0"/>
    <w:qFormat/>
    <w:rsid w:val="002C2A00"/>
    <w:pPr>
      <w:spacing w:after="160" w:line="259" w:lineRule="auto"/>
    </w:pPr>
    <w:rPr>
      <w:rFonts w:ascii="Segoe UI" w:eastAsiaTheme="minorHAnsi" w:hAnsi="Segoe UI" w:cs="Segoe UI"/>
      <w:sz w:val="22"/>
      <w:szCs w:val="22"/>
      <w:lang w:eastAsia="en-US"/>
    </w:rPr>
  </w:style>
  <w:style w:type="character" w:customStyle="1" w:styleId="FOC2101Title0">
    <w:name w:val="FOC2101_Title Знак"/>
    <w:basedOn w:val="a0"/>
    <w:link w:val="FOC2101Title"/>
    <w:rsid w:val="002C2A00"/>
    <w:rPr>
      <w:rFonts w:ascii="Segoe UI" w:hAnsi="Segoe UI" w:cs="Segoe UI"/>
      <w:sz w:val="48"/>
      <w:szCs w:val="48"/>
      <w:lang w:val="en-US"/>
    </w:rPr>
  </w:style>
  <w:style w:type="character" w:customStyle="1" w:styleId="FOC2101baseText0">
    <w:name w:val="FOC2101_baseText Знак"/>
    <w:basedOn w:val="a0"/>
    <w:link w:val="FOC2101baseText"/>
    <w:rsid w:val="002C2A00"/>
    <w:rPr>
      <w:rFonts w:ascii="Segoe UI" w:hAnsi="Segoe UI" w:cs="Segoe UI"/>
    </w:rPr>
  </w:style>
  <w:style w:type="paragraph" w:styleId="af">
    <w:name w:val="List Paragraph"/>
    <w:basedOn w:val="a"/>
    <w:link w:val="af0"/>
    <w:uiPriority w:val="34"/>
    <w:qFormat/>
    <w:rsid w:val="00A10F60"/>
    <w:pPr>
      <w:ind w:left="708"/>
    </w:pPr>
  </w:style>
  <w:style w:type="paragraph" w:styleId="af1">
    <w:name w:val="Normal (Web)"/>
    <w:basedOn w:val="a"/>
    <w:uiPriority w:val="99"/>
    <w:unhideWhenUsed/>
    <w:rsid w:val="00B44683"/>
    <w:pPr>
      <w:spacing w:before="100" w:beforeAutospacing="1" w:after="100" w:afterAutospacing="1"/>
    </w:pPr>
  </w:style>
  <w:style w:type="character" w:customStyle="1" w:styleId="af2">
    <w:name w:val="Основной текст_"/>
    <w:link w:val="2"/>
    <w:rsid w:val="00D6775F"/>
    <w:rPr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f2"/>
    <w:rsid w:val="00D6775F"/>
    <w:pPr>
      <w:widowControl w:val="0"/>
      <w:shd w:val="clear" w:color="auto" w:fill="FFFFFF"/>
      <w:spacing w:before="300" w:line="274" w:lineRule="exact"/>
      <w:ind w:firstLine="420"/>
      <w:jc w:val="both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af0">
    <w:name w:val="Абзац списка Знак"/>
    <w:link w:val="af"/>
    <w:uiPriority w:val="34"/>
    <w:rsid w:val="00D677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ody Text Indent"/>
    <w:basedOn w:val="a"/>
    <w:link w:val="af4"/>
    <w:rsid w:val="00D6775F"/>
    <w:pPr>
      <w:suppressAutoHyphens/>
      <w:spacing w:after="120"/>
      <w:ind w:left="283"/>
    </w:pPr>
    <w:rPr>
      <w:lang w:val="x-none" w:eastAsia="ar-SA"/>
    </w:rPr>
  </w:style>
  <w:style w:type="character" w:customStyle="1" w:styleId="af4">
    <w:name w:val="Основной текст с отступом Знак"/>
    <w:basedOn w:val="a0"/>
    <w:link w:val="af3"/>
    <w:rsid w:val="00D6775F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af5">
    <w:name w:val="Body Text"/>
    <w:basedOn w:val="a"/>
    <w:link w:val="af6"/>
    <w:uiPriority w:val="99"/>
    <w:semiHidden/>
    <w:unhideWhenUsed/>
    <w:rsid w:val="006C0172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6C017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b"/>
    <w:uiPriority w:val="59"/>
    <w:rsid w:val="00C22E0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97D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4B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schikov\Desktop\&#1041;&#1083;&#1072;&#1085;&#1082;%2021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B81A7-FFD1-4C49-9535-37682DB6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C:\Users\lanschikov\Desktop\Бланк 2101.dotx</Template>
  <TotalTime>238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Ланщиков Дмитрий Николаевич</dc:creator>
  <cp:lastModifiedBy>Даниил Чернышов</cp:lastModifiedBy>
  <cp:revision>4</cp:revision>
  <cp:lastPrinted>2021-02-13T11:20:00Z</cp:lastPrinted>
  <dcterms:created xsi:type="dcterms:W3CDTF">2021-09-02T10:10:00Z</dcterms:created>
  <dcterms:modified xsi:type="dcterms:W3CDTF">2022-08-22T12:25:00Z</dcterms:modified>
</cp:coreProperties>
</file>