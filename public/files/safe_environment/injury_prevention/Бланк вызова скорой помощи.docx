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9E6C" w14:textId="77777777" w:rsidR="00AE63E4" w:rsidRDefault="00AE63E4" w:rsidP="008114DF">
      <w:pPr>
        <w:rPr>
          <w:sz w:val="28"/>
          <w:szCs w:val="28"/>
          <w:u w:val="single"/>
        </w:rPr>
      </w:pPr>
    </w:p>
    <w:p w14:paraId="39BB70CC" w14:textId="77777777" w:rsidR="00AE63E4" w:rsidRDefault="00AE63E4" w:rsidP="00AE63E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СВЕДЕНИЯ ПО ВЫЗОВУ СКОРОЙ ПОМОЩИ</w:t>
      </w:r>
    </w:p>
    <w:p w14:paraId="66E31A99" w14:textId="77777777" w:rsidR="00AE63E4" w:rsidRDefault="00AE63E4" w:rsidP="00AE63E4">
      <w:pPr>
        <w:jc w:val="center"/>
        <w:rPr>
          <w:sz w:val="28"/>
          <w:szCs w:val="28"/>
          <w:u w:val="single"/>
        </w:rPr>
      </w:pPr>
    </w:p>
    <w:p w14:paraId="31804D47" w14:textId="77777777" w:rsidR="00AE63E4" w:rsidRDefault="00AE63E4" w:rsidP="00AE63E4">
      <w:pPr>
        <w:jc w:val="center"/>
        <w:rPr>
          <w:sz w:val="28"/>
          <w:szCs w:val="28"/>
        </w:rPr>
      </w:pPr>
    </w:p>
    <w:p w14:paraId="222173A3" w14:textId="77777777" w:rsidR="00AE63E4" w:rsidRDefault="00AE63E4" w:rsidP="00AE63E4">
      <w:pPr>
        <w:pStyle w:val="af"/>
        <w:numPr>
          <w:ilvl w:val="0"/>
          <w:numId w:val="30"/>
        </w:numPr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Дата вызова, время, кто вызвал:</w:t>
      </w:r>
    </w:p>
    <w:p w14:paraId="785DFBB1" w14:textId="77777777" w:rsidR="00AE63E4" w:rsidRDefault="00AE63E4" w:rsidP="00AE63E4">
      <w:pPr>
        <w:pStyle w:val="af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14:paraId="488DC071" w14:textId="31E38B2A" w:rsidR="00AE63E4" w:rsidRDefault="00AE63E4" w:rsidP="00AE63E4">
      <w:pPr>
        <w:pStyle w:val="af"/>
        <w:numPr>
          <w:ilvl w:val="0"/>
          <w:numId w:val="30"/>
        </w:numPr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ФИО ребенка, дата рождения, класс, кл</w:t>
      </w:r>
      <w:r w:rsidR="008114DF">
        <w:rPr>
          <w:sz w:val="28"/>
          <w:szCs w:val="28"/>
        </w:rPr>
        <w:t>ассный</w:t>
      </w:r>
      <w:r>
        <w:rPr>
          <w:sz w:val="28"/>
          <w:szCs w:val="28"/>
        </w:rPr>
        <w:t xml:space="preserve"> руководитель:</w:t>
      </w:r>
    </w:p>
    <w:p w14:paraId="011C94BC" w14:textId="77777777" w:rsidR="00AE63E4" w:rsidRDefault="00AE63E4" w:rsidP="00AE63E4">
      <w:pPr>
        <w:pStyle w:val="af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</w:t>
      </w:r>
    </w:p>
    <w:p w14:paraId="40829011" w14:textId="77777777" w:rsidR="00AE63E4" w:rsidRDefault="00AE63E4" w:rsidP="00AE63E4">
      <w:pPr>
        <w:pStyle w:val="af"/>
        <w:numPr>
          <w:ilvl w:val="0"/>
          <w:numId w:val="30"/>
        </w:numPr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Причина вызова (что произошло и при каких обстоятельствах)</w:t>
      </w:r>
    </w:p>
    <w:p w14:paraId="6BDDB69D" w14:textId="77777777" w:rsidR="00AE63E4" w:rsidRDefault="00AE63E4" w:rsidP="00AE63E4">
      <w:pPr>
        <w:pStyle w:val="af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B3938E" w14:textId="77777777" w:rsidR="00AE63E4" w:rsidRDefault="00AE63E4" w:rsidP="00AE63E4">
      <w:pPr>
        <w:pStyle w:val="af"/>
        <w:numPr>
          <w:ilvl w:val="0"/>
          <w:numId w:val="30"/>
        </w:numPr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Время прибытия «скорой» ______________________________________</w:t>
      </w:r>
    </w:p>
    <w:p w14:paraId="0B30856E" w14:textId="77777777" w:rsidR="00AE63E4" w:rsidRDefault="00AE63E4" w:rsidP="00AE63E4">
      <w:pPr>
        <w:pStyle w:val="af"/>
        <w:numPr>
          <w:ilvl w:val="0"/>
          <w:numId w:val="30"/>
        </w:numPr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Номер наряда _________________________________________________</w:t>
      </w:r>
    </w:p>
    <w:p w14:paraId="5F7B9471" w14:textId="77777777" w:rsidR="00AE63E4" w:rsidRDefault="00AE63E4" w:rsidP="00AE63E4">
      <w:pPr>
        <w:pStyle w:val="af"/>
        <w:numPr>
          <w:ilvl w:val="0"/>
          <w:numId w:val="30"/>
        </w:numPr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Предварительный диагноз __________________________________________________________________________________________________________________________</w:t>
      </w:r>
    </w:p>
    <w:p w14:paraId="22FA97D5" w14:textId="77777777" w:rsidR="00AE63E4" w:rsidRDefault="00AE63E4" w:rsidP="00AE63E4">
      <w:pPr>
        <w:pStyle w:val="af"/>
        <w:numPr>
          <w:ilvl w:val="0"/>
          <w:numId w:val="30"/>
        </w:numPr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Если ребенок госпитализирован, то указать, куда и кто его сопровождает: _______________________________________________________________________________________________________________________________________________________________________________________</w:t>
      </w:r>
    </w:p>
    <w:p w14:paraId="029F859F" w14:textId="77777777" w:rsidR="00AE63E4" w:rsidRDefault="00AE63E4" w:rsidP="00AE63E4">
      <w:pPr>
        <w:pStyle w:val="af"/>
        <w:numPr>
          <w:ilvl w:val="0"/>
          <w:numId w:val="30"/>
        </w:numPr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Если родители отказались от госпитализации, то необходимо наличие заявление родителей (законных представителей) _____________________________________________________________</w:t>
      </w:r>
    </w:p>
    <w:p w14:paraId="3CD5E3ED" w14:textId="77777777" w:rsidR="00AE63E4" w:rsidRDefault="00AE63E4" w:rsidP="00AE63E4">
      <w:pPr>
        <w:pStyle w:val="af"/>
        <w:numPr>
          <w:ilvl w:val="0"/>
          <w:numId w:val="30"/>
        </w:numPr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При отказе от госпитализации указать, продолжил ребенок учиться или ушел домой в сопровождении родителей. (подчеркнуть)</w:t>
      </w:r>
    </w:p>
    <w:p w14:paraId="7495D9A8" w14:textId="77777777" w:rsidR="00AE63E4" w:rsidRDefault="00AE63E4" w:rsidP="00AE63E4">
      <w:pPr>
        <w:pStyle w:val="af"/>
        <w:numPr>
          <w:ilvl w:val="0"/>
          <w:numId w:val="30"/>
        </w:numPr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Время убытия «скорой» ________________________________________</w:t>
      </w:r>
    </w:p>
    <w:p w14:paraId="33CBFBB7" w14:textId="77777777" w:rsidR="00AE63E4" w:rsidRDefault="00AE63E4" w:rsidP="00AE63E4">
      <w:pPr>
        <w:rPr>
          <w:sz w:val="28"/>
          <w:szCs w:val="28"/>
        </w:rPr>
      </w:pPr>
    </w:p>
    <w:p w14:paraId="338474B9" w14:textId="77777777" w:rsidR="00C22E0E" w:rsidRPr="00AE63E4" w:rsidRDefault="00C22E0E" w:rsidP="00AE63E4">
      <w:pPr>
        <w:rPr>
          <w:rFonts w:eastAsia="Calibri"/>
        </w:rPr>
      </w:pPr>
    </w:p>
    <w:sectPr w:rsidR="00C22E0E" w:rsidRPr="00AE63E4" w:rsidSect="0046059B">
      <w:headerReference w:type="default" r:id="rId8"/>
      <w:footerReference w:type="default" r:id="rId9"/>
      <w:headerReference w:type="first" r:id="rId10"/>
      <w:pgSz w:w="11906" w:h="16838"/>
      <w:pgMar w:top="1440" w:right="1080" w:bottom="1440" w:left="1080" w:header="284" w:footer="2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51C90" w14:textId="77777777" w:rsidR="00867D63" w:rsidRDefault="00867D63" w:rsidP="00825BFC">
      <w:r>
        <w:separator/>
      </w:r>
    </w:p>
  </w:endnote>
  <w:endnote w:type="continuationSeparator" w:id="0">
    <w:p w14:paraId="6D258B1D" w14:textId="77777777" w:rsidR="00867D63" w:rsidRDefault="00867D63" w:rsidP="0082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Arial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11057" w:type="dxa"/>
      <w:tblInd w:w="-1026" w:type="dxa"/>
      <w:tblBorders>
        <w:top w:val="thinThickSmallGap" w:sz="24" w:space="0" w:color="C000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9639"/>
    </w:tblGrid>
    <w:tr w:rsidR="00867D63" w:rsidRPr="00825BFC" w14:paraId="3C466911" w14:textId="77777777" w:rsidTr="00023818">
      <w:trPr>
        <w:trHeight w:val="510"/>
      </w:trPr>
      <w:tc>
        <w:tcPr>
          <w:tcW w:w="1418" w:type="dxa"/>
          <w:tcBorders>
            <w:top w:val="nil"/>
          </w:tcBorders>
          <w:vAlign w:val="center"/>
        </w:tcPr>
        <w:p w14:paraId="5E7EC9BE" w14:textId="77777777" w:rsidR="00867D63" w:rsidRPr="00507481" w:rsidRDefault="00867D63" w:rsidP="004D43D4">
          <w:pPr>
            <w:contextualSpacing/>
            <w:rPr>
              <w:rFonts w:ascii="Segoe UI" w:hAnsi="Segoe UI" w:cs="Segoe UI"/>
              <w:sz w:val="14"/>
              <w:szCs w:val="14"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482C729" wp14:editId="581F7651">
                <wp:simplePos x="0" y="0"/>
                <wp:positionH relativeFrom="column">
                  <wp:posOffset>101600</wp:posOffset>
                </wp:positionH>
                <wp:positionV relativeFrom="paragraph">
                  <wp:posOffset>-97790</wp:posOffset>
                </wp:positionV>
                <wp:extent cx="599440" cy="421005"/>
                <wp:effectExtent l="0" t="0" r="0" b="0"/>
                <wp:wrapNone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OC_logo_color.w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440" cy="421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sz w:val="16"/>
              <w:szCs w:val="16"/>
            </w:rPr>
            <mc:AlternateContent>
              <mc:Choice Requires="wps">
                <w:drawing>
                  <wp:anchor distT="4294967295" distB="4294967295" distL="114300" distR="114300" simplePos="0" relativeHeight="251661312" behindDoc="0" locked="0" layoutInCell="1" allowOverlap="1" wp14:anchorId="4A0AD62B" wp14:editId="1CC71A2C">
                    <wp:simplePos x="0" y="0"/>
                    <wp:positionH relativeFrom="column">
                      <wp:posOffset>818515</wp:posOffset>
                    </wp:positionH>
                    <wp:positionV relativeFrom="paragraph">
                      <wp:posOffset>69214</wp:posOffset>
                    </wp:positionV>
                    <wp:extent cx="6127750" cy="0"/>
                    <wp:effectExtent l="0" t="19050" r="25400" b="19050"/>
                    <wp:wrapNone/>
                    <wp:docPr id="6" name="Прямая соединительная линия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127750" cy="0"/>
                            </a:xfrm>
                            <a:prstGeom prst="line">
                              <a:avLst/>
                            </a:prstGeom>
                            <a:ln w="47625" cmpd="thickThin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CEC54AF" id="Прямая соединительная линия 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4.45pt,5.45pt" to="546.9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" strokecolor="#c00000" strokeweight="3.75pt">
                    <v:stroke linestyle="thickThin" joinstyle="miter"/>
                    <o:lock v:ext="edit" shapetype="f"/>
                  </v:line>
                </w:pict>
              </mc:Fallback>
            </mc:AlternateContent>
          </w:r>
        </w:p>
      </w:tc>
      <w:tc>
        <w:tcPr>
          <w:tcW w:w="9639" w:type="dxa"/>
          <w:tcBorders>
            <w:top w:val="nil"/>
          </w:tcBorders>
          <w:shd w:val="clear" w:color="auto" w:fill="auto"/>
        </w:tcPr>
        <w:p w14:paraId="410E5CE2" w14:textId="77777777" w:rsidR="00867D63" w:rsidRDefault="00867D63" w:rsidP="00B36AC4">
          <w:pPr>
            <w:contextualSpacing/>
            <w:rPr>
              <w:rFonts w:ascii="Segoe UI" w:hAnsi="Segoe UI" w:cs="Segoe UI"/>
              <w:color w:val="000000" w:themeColor="text1"/>
              <w:sz w:val="14"/>
              <w:szCs w:val="14"/>
            </w:rPr>
          </w:pPr>
        </w:p>
        <w:p w14:paraId="5F0E224A" w14:textId="77777777" w:rsidR="00867D63" w:rsidRPr="00507481" w:rsidRDefault="00867D63" w:rsidP="00B36AC4">
          <w:pPr>
            <w:contextualSpacing/>
            <w:rPr>
              <w:rFonts w:ascii="Segoe UI" w:hAnsi="Segoe UI" w:cs="Segoe UI"/>
              <w:sz w:val="14"/>
              <w:szCs w:val="14"/>
            </w:rPr>
          </w:pPr>
          <w:r>
            <w:rPr>
              <w:rFonts w:ascii="Segoe UI" w:hAnsi="Segoe UI" w:cs="Segoe UI"/>
              <w:color w:val="000000" w:themeColor="text1"/>
              <w:sz w:val="14"/>
              <w:szCs w:val="14"/>
            </w:rPr>
            <w:t>121433, г.Москва ул.Малая Филевская, д.</w:t>
          </w:r>
          <w:r w:rsidRPr="00E73921">
            <w:rPr>
              <w:rFonts w:ascii="Segoe UI" w:hAnsi="Segoe UI" w:cs="Segoe UI"/>
              <w:color w:val="000000" w:themeColor="text1"/>
              <w:sz w:val="14"/>
              <w:szCs w:val="14"/>
            </w:rPr>
            <w:t>26</w:t>
          </w:r>
          <w:r>
            <w:rPr>
              <w:rFonts w:ascii="Segoe UI" w:hAnsi="Segoe UI" w:cs="Segoe UI"/>
              <w:color w:val="000000" w:themeColor="text1"/>
              <w:sz w:val="14"/>
              <w:szCs w:val="14"/>
            </w:rPr>
            <w:t>, корп.</w:t>
          </w:r>
          <w:r w:rsidRPr="00E73921">
            <w:rPr>
              <w:rFonts w:ascii="Segoe UI" w:hAnsi="Segoe UI" w:cs="Segoe UI"/>
              <w:color w:val="000000" w:themeColor="text1"/>
              <w:sz w:val="14"/>
              <w:szCs w:val="14"/>
            </w:rPr>
            <w:t>2, тел.</w:t>
          </w:r>
          <w:r>
            <w:rPr>
              <w:rFonts w:ascii="Segoe UI" w:hAnsi="Segoe UI" w:cs="Segoe UI"/>
              <w:color w:val="000000" w:themeColor="text1"/>
              <w:sz w:val="14"/>
              <w:szCs w:val="14"/>
            </w:rPr>
            <w:t xml:space="preserve"> </w:t>
          </w:r>
          <w:r w:rsidRPr="00E73921">
            <w:rPr>
              <w:rFonts w:ascii="Segoe UI" w:hAnsi="Segoe UI" w:cs="Segoe UI"/>
              <w:color w:val="000000" w:themeColor="text1"/>
              <w:sz w:val="14"/>
              <w:szCs w:val="14"/>
            </w:rPr>
            <w:t>+7</w:t>
          </w:r>
          <w:r>
            <w:rPr>
              <w:rFonts w:ascii="Segoe UI" w:hAnsi="Segoe UI" w:cs="Segoe UI"/>
              <w:color w:val="000000" w:themeColor="text1"/>
              <w:sz w:val="14"/>
              <w:szCs w:val="14"/>
            </w:rPr>
            <w:t xml:space="preserve"> </w:t>
          </w:r>
          <w:r w:rsidRPr="00E73921">
            <w:rPr>
              <w:rFonts w:ascii="Segoe UI" w:hAnsi="Segoe UI" w:cs="Segoe UI"/>
              <w:color w:val="000000" w:themeColor="text1"/>
              <w:sz w:val="14"/>
              <w:szCs w:val="14"/>
            </w:rPr>
            <w:t>(499) 144-59-42</w:t>
          </w:r>
          <w:r>
            <w:rPr>
              <w:rFonts w:ascii="Segoe UI" w:hAnsi="Segoe UI" w:cs="Segoe UI"/>
              <w:color w:val="000000" w:themeColor="text1"/>
              <w:sz w:val="14"/>
              <w:szCs w:val="14"/>
            </w:rPr>
            <w:t xml:space="preserve">, </w:t>
          </w:r>
          <w:r w:rsidRPr="00E73921">
            <w:rPr>
              <w:rFonts w:ascii="Segoe UI" w:hAnsi="Segoe UI" w:cs="Segoe UI"/>
              <w:color w:val="000000" w:themeColor="text1"/>
              <w:sz w:val="14"/>
              <w:szCs w:val="14"/>
            </w:rPr>
            <w:t>тел./факс+7</w:t>
          </w:r>
          <w:r>
            <w:rPr>
              <w:rFonts w:ascii="Segoe UI" w:hAnsi="Segoe UI" w:cs="Segoe UI"/>
              <w:color w:val="000000" w:themeColor="text1"/>
              <w:sz w:val="14"/>
              <w:szCs w:val="14"/>
            </w:rPr>
            <w:t xml:space="preserve"> </w:t>
          </w:r>
          <w:r w:rsidRPr="00E73921">
            <w:rPr>
              <w:rFonts w:ascii="Segoe UI" w:hAnsi="Segoe UI" w:cs="Segoe UI"/>
              <w:color w:val="000000" w:themeColor="text1"/>
              <w:sz w:val="14"/>
              <w:szCs w:val="14"/>
            </w:rPr>
            <w:t>(499) 144-75-59</w:t>
          </w:r>
          <w:r>
            <w:rPr>
              <w:rFonts w:ascii="Segoe UI" w:hAnsi="Segoe UI" w:cs="Segoe UI"/>
              <w:color w:val="000000" w:themeColor="text1"/>
              <w:sz w:val="14"/>
              <w:szCs w:val="14"/>
            </w:rPr>
            <w:t xml:space="preserve">, </w:t>
          </w:r>
          <w:hyperlink r:id="rId2" w:history="1">
            <w:r w:rsidRPr="00E73921">
              <w:rPr>
                <w:rStyle w:val="ac"/>
                <w:rFonts w:ascii="Segoe UI" w:hAnsi="Segoe UI" w:cs="Segoe UI"/>
                <w:color w:val="000000" w:themeColor="text1"/>
                <w:sz w:val="14"/>
                <w:szCs w:val="14"/>
                <w:u w:val="none"/>
              </w:rPr>
              <w:t>2101@edu.mos.ru</w:t>
            </w:r>
          </w:hyperlink>
          <w:r>
            <w:rPr>
              <w:rStyle w:val="ac"/>
              <w:rFonts w:ascii="Segoe UI" w:hAnsi="Segoe UI" w:cs="Segoe UI"/>
              <w:color w:val="000000" w:themeColor="text1"/>
              <w:sz w:val="14"/>
              <w:szCs w:val="14"/>
              <w:u w:val="none"/>
            </w:rPr>
            <w:t xml:space="preserve">, </w:t>
          </w:r>
          <w:hyperlink r:id="rId3" w:history="1">
            <w:r w:rsidRPr="00632E09">
              <w:rPr>
                <w:rStyle w:val="ac"/>
                <w:rFonts w:ascii="Segoe UI" w:hAnsi="Segoe UI" w:cs="Segoe UI"/>
                <w:sz w:val="14"/>
                <w:szCs w:val="14"/>
              </w:rPr>
              <w:t>www.sch2101.mskobr.ru</w:t>
            </w:r>
          </w:hyperlink>
        </w:p>
      </w:tc>
    </w:tr>
  </w:tbl>
  <w:p w14:paraId="74399880" w14:textId="77777777" w:rsidR="00867D63" w:rsidRPr="00023818" w:rsidRDefault="00867D63" w:rsidP="00023818">
    <w:pPr>
      <w:pStyle w:val="a9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9D7E" w14:textId="77777777" w:rsidR="00867D63" w:rsidRDefault="00867D63" w:rsidP="00825BFC">
      <w:r>
        <w:separator/>
      </w:r>
    </w:p>
  </w:footnote>
  <w:footnote w:type="continuationSeparator" w:id="0">
    <w:p w14:paraId="439F14A8" w14:textId="77777777" w:rsidR="00867D63" w:rsidRDefault="00867D63" w:rsidP="00825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10389" w:type="dxa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89"/>
    </w:tblGrid>
    <w:tr w:rsidR="00867D63" w14:paraId="11792459" w14:textId="77777777" w:rsidTr="00B36AC4">
      <w:trPr>
        <w:trHeight w:val="387"/>
      </w:trPr>
      <w:tc>
        <w:tcPr>
          <w:tcW w:w="10389" w:type="dxa"/>
        </w:tcPr>
        <w:p w14:paraId="21B0AA11" w14:textId="77777777" w:rsidR="00867D63" w:rsidRDefault="00867D63" w:rsidP="00BE4508">
          <w:pPr>
            <w:jc w:val="center"/>
          </w:pPr>
          <w:r>
            <w:rPr>
              <w:noProof/>
              <w:sz w:val="16"/>
              <w:szCs w:val="16"/>
            </w:rPr>
            <mc:AlternateContent>
              <mc:Choice Requires="wps">
                <w:drawing>
                  <wp:anchor distT="4294967295" distB="4294967295" distL="114300" distR="114300" simplePos="0" relativeHeight="251663360" behindDoc="0" locked="0" layoutInCell="1" allowOverlap="1" wp14:anchorId="3C2748E6" wp14:editId="4A247AAB">
                    <wp:simplePos x="0" y="0"/>
                    <wp:positionH relativeFrom="column">
                      <wp:posOffset>-436245</wp:posOffset>
                    </wp:positionH>
                    <wp:positionV relativeFrom="paragraph">
                      <wp:posOffset>109854</wp:posOffset>
                    </wp:positionV>
                    <wp:extent cx="7204075" cy="0"/>
                    <wp:effectExtent l="0" t="19050" r="34925" b="19050"/>
                    <wp:wrapNone/>
                    <wp:docPr id="11" name="Прямая соединительная линия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7204075" cy="0"/>
                            </a:xfrm>
                            <a:prstGeom prst="line">
                              <a:avLst/>
                            </a:prstGeom>
                            <a:noFill/>
                            <a:ln w="47625" cap="flat" cmpd="thickThin" algn="ctr">
                              <a:solidFill>
                                <a:srgbClr val="C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7273CAA" id="Прямая соединительная линия 1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4.35pt,8.65pt" to="532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" strokecolor="#c00000" strokeweight="3.75pt">
                    <v:stroke linestyle="thickThin" joinstyle="miter"/>
                    <o:lock v:ext="edit" shapetype="f"/>
                  </v:line>
                </w:pict>
              </mc:Fallback>
            </mc:AlternateContent>
          </w:r>
        </w:p>
      </w:tc>
    </w:tr>
  </w:tbl>
  <w:p w14:paraId="6F741976" w14:textId="77777777" w:rsidR="00867D63" w:rsidRPr="00B36AC4" w:rsidRDefault="00867D63" w:rsidP="00B36AC4">
    <w:pPr>
      <w:pStyle w:val="a7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10389" w:type="dxa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89"/>
    </w:tblGrid>
    <w:tr w:rsidR="00867D63" w14:paraId="07FC817D" w14:textId="77777777" w:rsidTr="004F0ABE">
      <w:trPr>
        <w:trHeight w:val="387"/>
      </w:trPr>
      <w:tc>
        <w:tcPr>
          <w:tcW w:w="10389" w:type="dxa"/>
        </w:tcPr>
        <w:p w14:paraId="58D895ED" w14:textId="0635480E" w:rsidR="00867D63" w:rsidRDefault="00867D63" w:rsidP="004F0ABE">
          <w:pPr>
            <w:jc w:val="center"/>
          </w:pPr>
        </w:p>
      </w:tc>
    </w:tr>
  </w:tbl>
  <w:p w14:paraId="7D004A75" w14:textId="77777777" w:rsidR="00867D63" w:rsidRPr="00B36AC4" w:rsidRDefault="00867D63" w:rsidP="00723B40">
    <w:pPr>
      <w:pStyle w:val="a7"/>
      <w:rPr>
        <w:sz w:val="2"/>
        <w:szCs w:val="2"/>
      </w:rPr>
    </w:pPr>
  </w:p>
  <w:p w14:paraId="0F357799" w14:textId="77777777" w:rsidR="00867D63" w:rsidRPr="00723B40" w:rsidRDefault="00867D63" w:rsidP="00723B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61BF"/>
    <w:multiLevelType w:val="hybridMultilevel"/>
    <w:tmpl w:val="E0A84DA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14851"/>
    <w:multiLevelType w:val="hybridMultilevel"/>
    <w:tmpl w:val="AF1AFB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EE3257"/>
    <w:multiLevelType w:val="hybridMultilevel"/>
    <w:tmpl w:val="7D06D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A3A94"/>
    <w:multiLevelType w:val="hybridMultilevel"/>
    <w:tmpl w:val="1BB8D7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A1FDF"/>
    <w:multiLevelType w:val="hybridMultilevel"/>
    <w:tmpl w:val="9E8CD5B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67D00FF"/>
    <w:multiLevelType w:val="hybridMultilevel"/>
    <w:tmpl w:val="9E3ABB96"/>
    <w:lvl w:ilvl="0" w:tplc="8AEC086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52974"/>
    <w:multiLevelType w:val="hybridMultilevel"/>
    <w:tmpl w:val="7072209E"/>
    <w:lvl w:ilvl="0" w:tplc="985222BA">
      <w:start w:val="1"/>
      <w:numFmt w:val="decimal"/>
      <w:lvlText w:val="%1."/>
      <w:lvlJc w:val="left"/>
      <w:pPr>
        <w:ind w:left="1005" w:hanging="64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26828"/>
    <w:multiLevelType w:val="multilevel"/>
    <w:tmpl w:val="324C03A4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407513"/>
    <w:multiLevelType w:val="hybridMultilevel"/>
    <w:tmpl w:val="458ECB2C"/>
    <w:lvl w:ilvl="0" w:tplc="2E2CB19C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011C18"/>
    <w:multiLevelType w:val="hybridMultilevel"/>
    <w:tmpl w:val="4536A2BE"/>
    <w:lvl w:ilvl="0" w:tplc="7FEC08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AF369FD"/>
    <w:multiLevelType w:val="hybridMultilevel"/>
    <w:tmpl w:val="98E4F3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543AF1"/>
    <w:multiLevelType w:val="multilevel"/>
    <w:tmpl w:val="B0844688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EF23E7"/>
    <w:multiLevelType w:val="hybridMultilevel"/>
    <w:tmpl w:val="FD80A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729C4"/>
    <w:multiLevelType w:val="hybridMultilevel"/>
    <w:tmpl w:val="D9F422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E91135"/>
    <w:multiLevelType w:val="hybridMultilevel"/>
    <w:tmpl w:val="86B418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A04DF3"/>
    <w:multiLevelType w:val="multilevel"/>
    <w:tmpl w:val="60EC91AC"/>
    <w:lvl w:ilvl="0">
      <w:start w:val="5"/>
      <w:numFmt w:val="decimal"/>
      <w:lvlText w:val="%1"/>
      <w:lvlJc w:val="left"/>
      <w:pPr>
        <w:ind w:left="560" w:hanging="42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60" w:hanging="4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40" w:hanging="633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835" w:hanging="63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73" w:hanging="63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11" w:hanging="63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48" w:hanging="63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86" w:hanging="63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4" w:hanging="633"/>
      </w:pPr>
      <w:rPr>
        <w:rFonts w:hint="default"/>
        <w:lang w:val="ru-RU" w:eastAsia="ru-RU" w:bidi="ru-RU"/>
      </w:rPr>
    </w:lvl>
  </w:abstractNum>
  <w:abstractNum w:abstractNumId="16" w15:restartNumberingAfterBreak="0">
    <w:nsid w:val="4B3864E2"/>
    <w:multiLevelType w:val="hybridMultilevel"/>
    <w:tmpl w:val="3118EAD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D6B4CE4"/>
    <w:multiLevelType w:val="hybridMultilevel"/>
    <w:tmpl w:val="6B32F046"/>
    <w:lvl w:ilvl="0" w:tplc="B9F0B11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92F1F62"/>
    <w:multiLevelType w:val="multilevel"/>
    <w:tmpl w:val="1668EFE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850462"/>
    <w:multiLevelType w:val="hybridMultilevel"/>
    <w:tmpl w:val="A8B46A64"/>
    <w:lvl w:ilvl="0" w:tplc="0419000F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F04BD"/>
    <w:multiLevelType w:val="hybridMultilevel"/>
    <w:tmpl w:val="D0085E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DB64E1"/>
    <w:multiLevelType w:val="multilevel"/>
    <w:tmpl w:val="B3A65C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4D5C6F"/>
    <w:multiLevelType w:val="multilevel"/>
    <w:tmpl w:val="619C132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7D76A6D"/>
    <w:multiLevelType w:val="multilevel"/>
    <w:tmpl w:val="4E1875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BF32348"/>
    <w:multiLevelType w:val="multilevel"/>
    <w:tmpl w:val="2278B5F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5" w15:restartNumberingAfterBreak="0">
    <w:nsid w:val="6DBC20DC"/>
    <w:multiLevelType w:val="multilevel"/>
    <w:tmpl w:val="A210B06A"/>
    <w:lvl w:ilvl="0">
      <w:start w:val="1"/>
      <w:numFmt w:val="decimal"/>
      <w:lvlText w:val="%1."/>
      <w:lvlJc w:val="left"/>
      <w:pPr>
        <w:ind w:left="1797" w:hanging="93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2217" w:hanging="13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7" w:hanging="13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135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7" w:hanging="135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27" w:hanging="2160"/>
      </w:pPr>
      <w:rPr>
        <w:rFonts w:hint="default"/>
      </w:rPr>
    </w:lvl>
  </w:abstractNum>
  <w:abstractNum w:abstractNumId="26" w15:restartNumberingAfterBreak="0">
    <w:nsid w:val="70BB0E51"/>
    <w:multiLevelType w:val="hybridMultilevel"/>
    <w:tmpl w:val="B754B5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A67A4A"/>
    <w:multiLevelType w:val="hybridMultilevel"/>
    <w:tmpl w:val="A6325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72543"/>
    <w:multiLevelType w:val="hybridMultilevel"/>
    <w:tmpl w:val="190C4B86"/>
    <w:lvl w:ilvl="0" w:tplc="44E80054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330180233">
    <w:abstractNumId w:val="25"/>
  </w:num>
  <w:num w:numId="2" w16cid:durableId="1493906661">
    <w:abstractNumId w:val="2"/>
  </w:num>
  <w:num w:numId="3" w16cid:durableId="1882670137">
    <w:abstractNumId w:val="27"/>
  </w:num>
  <w:num w:numId="4" w16cid:durableId="15715779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9955736">
    <w:abstractNumId w:val="9"/>
  </w:num>
  <w:num w:numId="6" w16cid:durableId="1094209723">
    <w:abstractNumId w:val="28"/>
  </w:num>
  <w:num w:numId="7" w16cid:durableId="1026832397">
    <w:abstractNumId w:val="18"/>
  </w:num>
  <w:num w:numId="8" w16cid:durableId="1648238052">
    <w:abstractNumId w:val="11"/>
  </w:num>
  <w:num w:numId="9" w16cid:durableId="1348675604">
    <w:abstractNumId w:val="7"/>
  </w:num>
  <w:num w:numId="10" w16cid:durableId="1726299945">
    <w:abstractNumId w:val="22"/>
  </w:num>
  <w:num w:numId="11" w16cid:durableId="705641480">
    <w:abstractNumId w:val="21"/>
  </w:num>
  <w:num w:numId="12" w16cid:durableId="1614022393">
    <w:abstractNumId w:val="23"/>
  </w:num>
  <w:num w:numId="13" w16cid:durableId="582762437">
    <w:abstractNumId w:val="15"/>
  </w:num>
  <w:num w:numId="14" w16cid:durableId="279722390">
    <w:abstractNumId w:val="0"/>
  </w:num>
  <w:num w:numId="15" w16cid:durableId="516189393">
    <w:abstractNumId w:val="14"/>
  </w:num>
  <w:num w:numId="16" w16cid:durableId="1319725880">
    <w:abstractNumId w:val="6"/>
  </w:num>
  <w:num w:numId="17" w16cid:durableId="1514612639">
    <w:abstractNumId w:val="1"/>
  </w:num>
  <w:num w:numId="18" w16cid:durableId="1087076874">
    <w:abstractNumId w:val="10"/>
  </w:num>
  <w:num w:numId="19" w16cid:durableId="294916455">
    <w:abstractNumId w:val="26"/>
  </w:num>
  <w:num w:numId="20" w16cid:durableId="237247390">
    <w:abstractNumId w:val="13"/>
  </w:num>
  <w:num w:numId="21" w16cid:durableId="370616076">
    <w:abstractNumId w:val="5"/>
  </w:num>
  <w:num w:numId="22" w16cid:durableId="1331911376">
    <w:abstractNumId w:val="17"/>
  </w:num>
  <w:num w:numId="23" w16cid:durableId="1122454679">
    <w:abstractNumId w:val="4"/>
  </w:num>
  <w:num w:numId="24" w16cid:durableId="5528145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34458601">
    <w:abstractNumId w:val="16"/>
  </w:num>
  <w:num w:numId="26" w16cid:durableId="1320309494">
    <w:abstractNumId w:val="20"/>
  </w:num>
  <w:num w:numId="27" w16cid:durableId="33509311">
    <w:abstractNumId w:val="3"/>
  </w:num>
  <w:num w:numId="28" w16cid:durableId="1500998624">
    <w:abstractNumId w:val="24"/>
  </w:num>
  <w:num w:numId="29" w16cid:durableId="566379098">
    <w:abstractNumId w:val="8"/>
  </w:num>
  <w:num w:numId="30" w16cid:durableId="846147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F9"/>
    <w:rsid w:val="0001183D"/>
    <w:rsid w:val="0002076E"/>
    <w:rsid w:val="00021807"/>
    <w:rsid w:val="00023818"/>
    <w:rsid w:val="00044B54"/>
    <w:rsid w:val="00046399"/>
    <w:rsid w:val="00053EAF"/>
    <w:rsid w:val="000755FC"/>
    <w:rsid w:val="00083776"/>
    <w:rsid w:val="0008495A"/>
    <w:rsid w:val="000944A2"/>
    <w:rsid w:val="00095E03"/>
    <w:rsid w:val="000A1B3D"/>
    <w:rsid w:val="000A1D20"/>
    <w:rsid w:val="000A4BD5"/>
    <w:rsid w:val="000A655A"/>
    <w:rsid w:val="000B3356"/>
    <w:rsid w:val="000B3990"/>
    <w:rsid w:val="000C04F8"/>
    <w:rsid w:val="000C2FAB"/>
    <w:rsid w:val="000E0E26"/>
    <w:rsid w:val="000E4036"/>
    <w:rsid w:val="000E6C11"/>
    <w:rsid w:val="000F379E"/>
    <w:rsid w:val="000F57F8"/>
    <w:rsid w:val="0010615F"/>
    <w:rsid w:val="00111B4D"/>
    <w:rsid w:val="0011308C"/>
    <w:rsid w:val="0014150C"/>
    <w:rsid w:val="001417EB"/>
    <w:rsid w:val="00142576"/>
    <w:rsid w:val="00142618"/>
    <w:rsid w:val="001431CA"/>
    <w:rsid w:val="00143845"/>
    <w:rsid w:val="00144549"/>
    <w:rsid w:val="00153334"/>
    <w:rsid w:val="0016256F"/>
    <w:rsid w:val="001751F7"/>
    <w:rsid w:val="0018250F"/>
    <w:rsid w:val="00184DB5"/>
    <w:rsid w:val="00191FF2"/>
    <w:rsid w:val="001C29D4"/>
    <w:rsid w:val="001C5A17"/>
    <w:rsid w:val="001D40F0"/>
    <w:rsid w:val="001D424C"/>
    <w:rsid w:val="001F644F"/>
    <w:rsid w:val="001F6BC2"/>
    <w:rsid w:val="00210E16"/>
    <w:rsid w:val="00216049"/>
    <w:rsid w:val="00221956"/>
    <w:rsid w:val="00232C63"/>
    <w:rsid w:val="00240B94"/>
    <w:rsid w:val="0025258A"/>
    <w:rsid w:val="00252AD8"/>
    <w:rsid w:val="00255920"/>
    <w:rsid w:val="002829A3"/>
    <w:rsid w:val="002A10FC"/>
    <w:rsid w:val="002A1FDE"/>
    <w:rsid w:val="002A347A"/>
    <w:rsid w:val="002B42E9"/>
    <w:rsid w:val="002B7741"/>
    <w:rsid w:val="002C2A00"/>
    <w:rsid w:val="002D40A8"/>
    <w:rsid w:val="002E0C76"/>
    <w:rsid w:val="002E335B"/>
    <w:rsid w:val="002E43B4"/>
    <w:rsid w:val="002E7C99"/>
    <w:rsid w:val="002F4D8F"/>
    <w:rsid w:val="003071CD"/>
    <w:rsid w:val="00344F86"/>
    <w:rsid w:val="00351486"/>
    <w:rsid w:val="0035466C"/>
    <w:rsid w:val="00354BBB"/>
    <w:rsid w:val="0035587D"/>
    <w:rsid w:val="00355EA9"/>
    <w:rsid w:val="003747CD"/>
    <w:rsid w:val="00380949"/>
    <w:rsid w:val="0038666F"/>
    <w:rsid w:val="0038710D"/>
    <w:rsid w:val="003A11C1"/>
    <w:rsid w:val="003A17DB"/>
    <w:rsid w:val="003A72AA"/>
    <w:rsid w:val="003B7F6E"/>
    <w:rsid w:val="003C065C"/>
    <w:rsid w:val="003C5636"/>
    <w:rsid w:val="003D017C"/>
    <w:rsid w:val="003D3BB5"/>
    <w:rsid w:val="003D3DA0"/>
    <w:rsid w:val="003D4E2E"/>
    <w:rsid w:val="003D7AB8"/>
    <w:rsid w:val="003F4B95"/>
    <w:rsid w:val="003F69DE"/>
    <w:rsid w:val="003F6ED0"/>
    <w:rsid w:val="0040058B"/>
    <w:rsid w:val="0040373A"/>
    <w:rsid w:val="00404A72"/>
    <w:rsid w:val="00407040"/>
    <w:rsid w:val="0041370B"/>
    <w:rsid w:val="00415E1F"/>
    <w:rsid w:val="004166AC"/>
    <w:rsid w:val="004241FD"/>
    <w:rsid w:val="0046059B"/>
    <w:rsid w:val="00463DC4"/>
    <w:rsid w:val="00470BE5"/>
    <w:rsid w:val="00483A2F"/>
    <w:rsid w:val="00494208"/>
    <w:rsid w:val="00495EB4"/>
    <w:rsid w:val="00497D8E"/>
    <w:rsid w:val="004A128F"/>
    <w:rsid w:val="004B0DB3"/>
    <w:rsid w:val="004B18F4"/>
    <w:rsid w:val="004B65C8"/>
    <w:rsid w:val="004B760F"/>
    <w:rsid w:val="004D2670"/>
    <w:rsid w:val="004D43D4"/>
    <w:rsid w:val="004E2D30"/>
    <w:rsid w:val="004E5934"/>
    <w:rsid w:val="004E7631"/>
    <w:rsid w:val="004F0ABE"/>
    <w:rsid w:val="004F3F05"/>
    <w:rsid w:val="00503EC9"/>
    <w:rsid w:val="0050698A"/>
    <w:rsid w:val="00507481"/>
    <w:rsid w:val="00507AD4"/>
    <w:rsid w:val="005162F2"/>
    <w:rsid w:val="00525F85"/>
    <w:rsid w:val="00526D50"/>
    <w:rsid w:val="005311FC"/>
    <w:rsid w:val="00533ACB"/>
    <w:rsid w:val="005409D7"/>
    <w:rsid w:val="00544A07"/>
    <w:rsid w:val="00556D6E"/>
    <w:rsid w:val="00571472"/>
    <w:rsid w:val="00580CBD"/>
    <w:rsid w:val="00590EB1"/>
    <w:rsid w:val="005C61CA"/>
    <w:rsid w:val="005D1AFC"/>
    <w:rsid w:val="005F3558"/>
    <w:rsid w:val="00601184"/>
    <w:rsid w:val="00603D39"/>
    <w:rsid w:val="00604FF7"/>
    <w:rsid w:val="006124F5"/>
    <w:rsid w:val="00616209"/>
    <w:rsid w:val="00635F9D"/>
    <w:rsid w:val="006407E0"/>
    <w:rsid w:val="006517CF"/>
    <w:rsid w:val="0065401D"/>
    <w:rsid w:val="00661F03"/>
    <w:rsid w:val="00664555"/>
    <w:rsid w:val="00674D54"/>
    <w:rsid w:val="00694FCA"/>
    <w:rsid w:val="006A293D"/>
    <w:rsid w:val="006C0172"/>
    <w:rsid w:val="006C3C3A"/>
    <w:rsid w:val="006C4C94"/>
    <w:rsid w:val="006C54A2"/>
    <w:rsid w:val="006D37DF"/>
    <w:rsid w:val="006E6D13"/>
    <w:rsid w:val="006F7256"/>
    <w:rsid w:val="006F7395"/>
    <w:rsid w:val="006F76CE"/>
    <w:rsid w:val="00722DD0"/>
    <w:rsid w:val="00723374"/>
    <w:rsid w:val="00723B40"/>
    <w:rsid w:val="00727A32"/>
    <w:rsid w:val="007321EF"/>
    <w:rsid w:val="00743324"/>
    <w:rsid w:val="007516E3"/>
    <w:rsid w:val="007541EC"/>
    <w:rsid w:val="00763732"/>
    <w:rsid w:val="00765EA0"/>
    <w:rsid w:val="007801E9"/>
    <w:rsid w:val="007A1703"/>
    <w:rsid w:val="007B4AF9"/>
    <w:rsid w:val="007C42F1"/>
    <w:rsid w:val="007D2FB7"/>
    <w:rsid w:val="007D6CCB"/>
    <w:rsid w:val="007E2C81"/>
    <w:rsid w:val="007E4F09"/>
    <w:rsid w:val="007E747B"/>
    <w:rsid w:val="007F674A"/>
    <w:rsid w:val="007F79E9"/>
    <w:rsid w:val="00801069"/>
    <w:rsid w:val="0080206E"/>
    <w:rsid w:val="00803D72"/>
    <w:rsid w:val="008114DF"/>
    <w:rsid w:val="00816677"/>
    <w:rsid w:val="0082201B"/>
    <w:rsid w:val="00825BFC"/>
    <w:rsid w:val="0083533D"/>
    <w:rsid w:val="00853520"/>
    <w:rsid w:val="00861310"/>
    <w:rsid w:val="008616DD"/>
    <w:rsid w:val="00862958"/>
    <w:rsid w:val="00867D63"/>
    <w:rsid w:val="00877DF1"/>
    <w:rsid w:val="008853EE"/>
    <w:rsid w:val="00890A3D"/>
    <w:rsid w:val="00894A63"/>
    <w:rsid w:val="008A0572"/>
    <w:rsid w:val="008A0B7C"/>
    <w:rsid w:val="008A2C8A"/>
    <w:rsid w:val="008A6AAA"/>
    <w:rsid w:val="008B058D"/>
    <w:rsid w:val="008C63CC"/>
    <w:rsid w:val="008F0E46"/>
    <w:rsid w:val="00904C69"/>
    <w:rsid w:val="00904F65"/>
    <w:rsid w:val="00927B8A"/>
    <w:rsid w:val="00947D69"/>
    <w:rsid w:val="00950B12"/>
    <w:rsid w:val="009543B3"/>
    <w:rsid w:val="009746B2"/>
    <w:rsid w:val="0097552F"/>
    <w:rsid w:val="00985D0D"/>
    <w:rsid w:val="009A404A"/>
    <w:rsid w:val="009B3BC3"/>
    <w:rsid w:val="009C46EE"/>
    <w:rsid w:val="009D7473"/>
    <w:rsid w:val="009E0F48"/>
    <w:rsid w:val="009F1299"/>
    <w:rsid w:val="009F4502"/>
    <w:rsid w:val="00A05C8C"/>
    <w:rsid w:val="00A10F60"/>
    <w:rsid w:val="00A17CAC"/>
    <w:rsid w:val="00A21632"/>
    <w:rsid w:val="00A32605"/>
    <w:rsid w:val="00A36DC4"/>
    <w:rsid w:val="00A44CA2"/>
    <w:rsid w:val="00A508FA"/>
    <w:rsid w:val="00A5668B"/>
    <w:rsid w:val="00A724B7"/>
    <w:rsid w:val="00A73D30"/>
    <w:rsid w:val="00A753F4"/>
    <w:rsid w:val="00A835A6"/>
    <w:rsid w:val="00A9331B"/>
    <w:rsid w:val="00AA5697"/>
    <w:rsid w:val="00AC4451"/>
    <w:rsid w:val="00AD2A47"/>
    <w:rsid w:val="00AE63E4"/>
    <w:rsid w:val="00AE654D"/>
    <w:rsid w:val="00AF2981"/>
    <w:rsid w:val="00AF45F8"/>
    <w:rsid w:val="00AF55CB"/>
    <w:rsid w:val="00B01DCC"/>
    <w:rsid w:val="00B07B6C"/>
    <w:rsid w:val="00B14F32"/>
    <w:rsid w:val="00B16DD5"/>
    <w:rsid w:val="00B17439"/>
    <w:rsid w:val="00B17841"/>
    <w:rsid w:val="00B25EA9"/>
    <w:rsid w:val="00B34C86"/>
    <w:rsid w:val="00B36AC4"/>
    <w:rsid w:val="00B44683"/>
    <w:rsid w:val="00B452F2"/>
    <w:rsid w:val="00B50525"/>
    <w:rsid w:val="00B50EE7"/>
    <w:rsid w:val="00B57F9D"/>
    <w:rsid w:val="00B61E15"/>
    <w:rsid w:val="00B81821"/>
    <w:rsid w:val="00B81ACC"/>
    <w:rsid w:val="00B82568"/>
    <w:rsid w:val="00B84746"/>
    <w:rsid w:val="00B85B63"/>
    <w:rsid w:val="00B86B74"/>
    <w:rsid w:val="00B913BA"/>
    <w:rsid w:val="00B93450"/>
    <w:rsid w:val="00B93A66"/>
    <w:rsid w:val="00BA5976"/>
    <w:rsid w:val="00BA59CE"/>
    <w:rsid w:val="00BA5EF9"/>
    <w:rsid w:val="00BA74A8"/>
    <w:rsid w:val="00BD5DD3"/>
    <w:rsid w:val="00BD7818"/>
    <w:rsid w:val="00BD798C"/>
    <w:rsid w:val="00BE34DA"/>
    <w:rsid w:val="00BE3678"/>
    <w:rsid w:val="00BE4508"/>
    <w:rsid w:val="00BF1616"/>
    <w:rsid w:val="00BF22B2"/>
    <w:rsid w:val="00BF7478"/>
    <w:rsid w:val="00C00F23"/>
    <w:rsid w:val="00C04F49"/>
    <w:rsid w:val="00C22E0E"/>
    <w:rsid w:val="00C23A24"/>
    <w:rsid w:val="00C56E97"/>
    <w:rsid w:val="00C604D1"/>
    <w:rsid w:val="00C6105A"/>
    <w:rsid w:val="00C61C15"/>
    <w:rsid w:val="00C708AE"/>
    <w:rsid w:val="00C7344C"/>
    <w:rsid w:val="00C862E0"/>
    <w:rsid w:val="00C95321"/>
    <w:rsid w:val="00C954FE"/>
    <w:rsid w:val="00CA15FC"/>
    <w:rsid w:val="00CA67E2"/>
    <w:rsid w:val="00CB5222"/>
    <w:rsid w:val="00CB5388"/>
    <w:rsid w:val="00CC0DA1"/>
    <w:rsid w:val="00CC3E50"/>
    <w:rsid w:val="00CC4058"/>
    <w:rsid w:val="00CD1548"/>
    <w:rsid w:val="00CD648C"/>
    <w:rsid w:val="00CF32FC"/>
    <w:rsid w:val="00CF505B"/>
    <w:rsid w:val="00CF6ABF"/>
    <w:rsid w:val="00D31A36"/>
    <w:rsid w:val="00D32991"/>
    <w:rsid w:val="00D3395D"/>
    <w:rsid w:val="00D3722E"/>
    <w:rsid w:val="00D441D9"/>
    <w:rsid w:val="00D461F1"/>
    <w:rsid w:val="00D47FD6"/>
    <w:rsid w:val="00D5146A"/>
    <w:rsid w:val="00D541F8"/>
    <w:rsid w:val="00D573B6"/>
    <w:rsid w:val="00D62B63"/>
    <w:rsid w:val="00D63161"/>
    <w:rsid w:val="00D65436"/>
    <w:rsid w:val="00D6775F"/>
    <w:rsid w:val="00D678F0"/>
    <w:rsid w:val="00D75764"/>
    <w:rsid w:val="00D8025F"/>
    <w:rsid w:val="00D8249D"/>
    <w:rsid w:val="00D8320B"/>
    <w:rsid w:val="00D8679D"/>
    <w:rsid w:val="00DA14DF"/>
    <w:rsid w:val="00DC0A3F"/>
    <w:rsid w:val="00DD1529"/>
    <w:rsid w:val="00DD6CF5"/>
    <w:rsid w:val="00DE492F"/>
    <w:rsid w:val="00DE5215"/>
    <w:rsid w:val="00DF0016"/>
    <w:rsid w:val="00DF0C85"/>
    <w:rsid w:val="00E03E7F"/>
    <w:rsid w:val="00E06135"/>
    <w:rsid w:val="00E20BBC"/>
    <w:rsid w:val="00E37399"/>
    <w:rsid w:val="00E3766E"/>
    <w:rsid w:val="00E4120B"/>
    <w:rsid w:val="00E41942"/>
    <w:rsid w:val="00E44A74"/>
    <w:rsid w:val="00E524DF"/>
    <w:rsid w:val="00E6281D"/>
    <w:rsid w:val="00E7023D"/>
    <w:rsid w:val="00E73921"/>
    <w:rsid w:val="00E96A97"/>
    <w:rsid w:val="00EB4EF6"/>
    <w:rsid w:val="00EB4F67"/>
    <w:rsid w:val="00EC0CF4"/>
    <w:rsid w:val="00EC341B"/>
    <w:rsid w:val="00EC42FA"/>
    <w:rsid w:val="00ED2F50"/>
    <w:rsid w:val="00ED442C"/>
    <w:rsid w:val="00EF0331"/>
    <w:rsid w:val="00EF54D2"/>
    <w:rsid w:val="00F04DA5"/>
    <w:rsid w:val="00F060BE"/>
    <w:rsid w:val="00F21650"/>
    <w:rsid w:val="00F238FD"/>
    <w:rsid w:val="00F3087C"/>
    <w:rsid w:val="00F34595"/>
    <w:rsid w:val="00F349FB"/>
    <w:rsid w:val="00F37985"/>
    <w:rsid w:val="00F37A90"/>
    <w:rsid w:val="00F4692F"/>
    <w:rsid w:val="00F50785"/>
    <w:rsid w:val="00F67902"/>
    <w:rsid w:val="00F92EC0"/>
    <w:rsid w:val="00FA7D5D"/>
    <w:rsid w:val="00FE0401"/>
    <w:rsid w:val="00FE6701"/>
    <w:rsid w:val="00FF2F87"/>
    <w:rsid w:val="00F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4:docId w14:val="3CAC8DF9"/>
  <w15:docId w15:val="{832DCC58-93D9-4748-85AB-BC83CCF1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97D8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f02">
    <w:name w:val="99f Заголовок_02"/>
    <w:basedOn w:val="a"/>
    <w:link w:val="99f020"/>
    <w:autoRedefine/>
    <w:qFormat/>
    <w:rsid w:val="00BF22B2"/>
    <w:pPr>
      <w:spacing w:before="120" w:line="360" w:lineRule="auto"/>
    </w:pPr>
    <w:rPr>
      <w:rFonts w:ascii="Myriad Pro" w:eastAsiaTheme="minorHAnsi" w:hAnsi="Myriad Pro" w:cstheme="minorBidi"/>
      <w:b/>
      <w:caps/>
      <w:sz w:val="22"/>
      <w:szCs w:val="22"/>
      <w:lang w:eastAsia="en-US"/>
    </w:rPr>
  </w:style>
  <w:style w:type="character" w:customStyle="1" w:styleId="99f020">
    <w:name w:val="99f Заголовок_02 Знак"/>
    <w:basedOn w:val="a0"/>
    <w:link w:val="99f02"/>
    <w:rsid w:val="00BF22B2"/>
    <w:rPr>
      <w:rFonts w:ascii="Myriad Pro" w:hAnsi="Myriad Pro"/>
      <w:b/>
      <w:caps/>
    </w:rPr>
  </w:style>
  <w:style w:type="paragraph" w:customStyle="1" w:styleId="99f">
    <w:name w:val="99f Название"/>
    <w:basedOn w:val="a3"/>
    <w:link w:val="99f0"/>
    <w:autoRedefine/>
    <w:qFormat/>
    <w:rsid w:val="00BF22B2"/>
    <w:rPr>
      <w:rFonts w:ascii="Myriad Pro" w:hAnsi="Myriad Pro"/>
      <w:sz w:val="80"/>
      <w:szCs w:val="72"/>
    </w:rPr>
  </w:style>
  <w:style w:type="character" w:customStyle="1" w:styleId="99f0">
    <w:name w:val="99f Название Знак"/>
    <w:basedOn w:val="a4"/>
    <w:link w:val="99f"/>
    <w:rsid w:val="00BF22B2"/>
    <w:rPr>
      <w:rFonts w:ascii="Myriad Pro" w:eastAsiaTheme="majorEastAsia" w:hAnsi="Myriad Pro" w:cstheme="majorBidi"/>
      <w:spacing w:val="-10"/>
      <w:kern w:val="28"/>
      <w:sz w:val="80"/>
      <w:szCs w:val="72"/>
    </w:rPr>
  </w:style>
  <w:style w:type="paragraph" w:styleId="a3">
    <w:name w:val="Title"/>
    <w:basedOn w:val="a"/>
    <w:next w:val="a"/>
    <w:link w:val="a4"/>
    <w:uiPriority w:val="10"/>
    <w:qFormat/>
    <w:rsid w:val="00BF22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F2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99f1">
    <w:name w:val="99f Заголовок1"/>
    <w:basedOn w:val="99f2"/>
    <w:link w:val="99f10"/>
    <w:autoRedefine/>
    <w:qFormat/>
    <w:rsid w:val="00BF22B2"/>
    <w:pPr>
      <w:keepNext/>
      <w:spacing w:after="180"/>
      <w:contextualSpacing/>
    </w:pPr>
    <w:rPr>
      <w:sz w:val="48"/>
      <w:szCs w:val="48"/>
    </w:rPr>
  </w:style>
  <w:style w:type="character" w:customStyle="1" w:styleId="99f10">
    <w:name w:val="99f Заголовок1 Знак"/>
    <w:basedOn w:val="99f3"/>
    <w:link w:val="99f1"/>
    <w:rsid w:val="00BF22B2"/>
    <w:rPr>
      <w:rFonts w:ascii="Myriad Pro" w:hAnsi="Myriad Pro"/>
      <w:sz w:val="48"/>
      <w:szCs w:val="48"/>
    </w:rPr>
  </w:style>
  <w:style w:type="paragraph" w:customStyle="1" w:styleId="99f2">
    <w:name w:val="99f Текст"/>
    <w:basedOn w:val="a"/>
    <w:link w:val="99f3"/>
    <w:autoRedefine/>
    <w:qFormat/>
    <w:rsid w:val="00BF22B2"/>
    <w:rPr>
      <w:rFonts w:ascii="Myriad Pro" w:eastAsiaTheme="minorHAnsi" w:hAnsi="Myriad Pro" w:cstheme="minorBidi"/>
      <w:sz w:val="18"/>
      <w:szCs w:val="32"/>
      <w:lang w:eastAsia="en-US"/>
    </w:rPr>
  </w:style>
  <w:style w:type="character" w:customStyle="1" w:styleId="99f3">
    <w:name w:val="99f Текст Знак"/>
    <w:basedOn w:val="a0"/>
    <w:link w:val="99f2"/>
    <w:rsid w:val="00BF22B2"/>
    <w:rPr>
      <w:rFonts w:ascii="Myriad Pro" w:hAnsi="Myriad Pro"/>
      <w:sz w:val="18"/>
      <w:szCs w:val="32"/>
    </w:rPr>
  </w:style>
  <w:style w:type="paragraph" w:customStyle="1" w:styleId="a5">
    <w:name w:val="Верхний колонтитул. Адрес"/>
    <w:basedOn w:val="99f2"/>
    <w:autoRedefine/>
    <w:qFormat/>
    <w:rsid w:val="00CA67E2"/>
    <w:pPr>
      <w:spacing w:line="259" w:lineRule="auto"/>
      <w:ind w:right="333"/>
      <w:jc w:val="right"/>
    </w:pPr>
    <w:rPr>
      <w:color w:val="FFFFFF" w:themeColor="background1"/>
      <w:szCs w:val="18"/>
    </w:rPr>
  </w:style>
  <w:style w:type="paragraph" w:customStyle="1" w:styleId="a6">
    <w:name w:val="Верхний колонтитул. Слоган"/>
    <w:autoRedefine/>
    <w:qFormat/>
    <w:rsid w:val="00CA67E2"/>
    <w:pPr>
      <w:ind w:left="284"/>
    </w:pPr>
    <w:rPr>
      <w:rFonts w:ascii="Myriad Pro" w:hAnsi="Myriad Pro"/>
      <w:color w:val="FFFFFF" w:themeColor="background1"/>
      <w:sz w:val="18"/>
      <w:szCs w:val="18"/>
    </w:rPr>
  </w:style>
  <w:style w:type="paragraph" w:styleId="a7">
    <w:name w:val="header"/>
    <w:basedOn w:val="a"/>
    <w:link w:val="a8"/>
    <w:unhideWhenUsed/>
    <w:rsid w:val="00825B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rsid w:val="00825BFC"/>
  </w:style>
  <w:style w:type="paragraph" w:styleId="a9">
    <w:name w:val="footer"/>
    <w:basedOn w:val="a"/>
    <w:link w:val="aa"/>
    <w:uiPriority w:val="99"/>
    <w:unhideWhenUsed/>
    <w:rsid w:val="00825B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825BFC"/>
  </w:style>
  <w:style w:type="table" w:styleId="ab">
    <w:name w:val="Table Grid"/>
    <w:basedOn w:val="a1"/>
    <w:rsid w:val="0082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nhideWhenUsed/>
    <w:rsid w:val="00825BFC"/>
    <w:rPr>
      <w:color w:val="0563C1" w:themeColor="hyperlink"/>
      <w:u w:val="single"/>
    </w:rPr>
  </w:style>
  <w:style w:type="paragraph" w:styleId="ad">
    <w:name w:val="Balloon Text"/>
    <w:basedOn w:val="a"/>
    <w:link w:val="ae"/>
    <w:unhideWhenUsed/>
    <w:rsid w:val="00507481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0"/>
    <w:link w:val="ad"/>
    <w:rsid w:val="00507481"/>
    <w:rPr>
      <w:rFonts w:ascii="Segoe UI" w:hAnsi="Segoe UI" w:cs="Segoe UI"/>
      <w:sz w:val="18"/>
      <w:szCs w:val="18"/>
    </w:rPr>
  </w:style>
  <w:style w:type="paragraph" w:customStyle="1" w:styleId="FOC2101Title">
    <w:name w:val="FOC2101_Title"/>
    <w:basedOn w:val="a"/>
    <w:link w:val="FOC2101Title0"/>
    <w:qFormat/>
    <w:rsid w:val="002C2A00"/>
    <w:pPr>
      <w:spacing w:after="160" w:line="259" w:lineRule="auto"/>
    </w:pPr>
    <w:rPr>
      <w:rFonts w:ascii="Segoe UI" w:eastAsiaTheme="minorHAnsi" w:hAnsi="Segoe UI" w:cs="Segoe UI"/>
      <w:sz w:val="48"/>
      <w:szCs w:val="48"/>
      <w:lang w:val="en-US" w:eastAsia="en-US"/>
    </w:rPr>
  </w:style>
  <w:style w:type="paragraph" w:customStyle="1" w:styleId="FOC2101baseText">
    <w:name w:val="FOC2101_baseText"/>
    <w:basedOn w:val="a"/>
    <w:link w:val="FOC2101baseText0"/>
    <w:qFormat/>
    <w:rsid w:val="002C2A00"/>
    <w:pPr>
      <w:spacing w:after="160" w:line="259" w:lineRule="auto"/>
    </w:pPr>
    <w:rPr>
      <w:rFonts w:ascii="Segoe UI" w:eastAsiaTheme="minorHAnsi" w:hAnsi="Segoe UI" w:cs="Segoe UI"/>
      <w:sz w:val="22"/>
      <w:szCs w:val="22"/>
      <w:lang w:eastAsia="en-US"/>
    </w:rPr>
  </w:style>
  <w:style w:type="character" w:customStyle="1" w:styleId="FOC2101Title0">
    <w:name w:val="FOC2101_Title Знак"/>
    <w:basedOn w:val="a0"/>
    <w:link w:val="FOC2101Title"/>
    <w:rsid w:val="002C2A00"/>
    <w:rPr>
      <w:rFonts w:ascii="Segoe UI" w:hAnsi="Segoe UI" w:cs="Segoe UI"/>
      <w:sz w:val="48"/>
      <w:szCs w:val="48"/>
      <w:lang w:val="en-US"/>
    </w:rPr>
  </w:style>
  <w:style w:type="character" w:customStyle="1" w:styleId="FOC2101baseText0">
    <w:name w:val="FOC2101_baseText Знак"/>
    <w:basedOn w:val="a0"/>
    <w:link w:val="FOC2101baseText"/>
    <w:rsid w:val="002C2A00"/>
    <w:rPr>
      <w:rFonts w:ascii="Segoe UI" w:hAnsi="Segoe UI" w:cs="Segoe UI"/>
    </w:rPr>
  </w:style>
  <w:style w:type="paragraph" w:styleId="af">
    <w:name w:val="List Paragraph"/>
    <w:basedOn w:val="a"/>
    <w:link w:val="af0"/>
    <w:uiPriority w:val="34"/>
    <w:qFormat/>
    <w:rsid w:val="00A10F60"/>
    <w:pPr>
      <w:ind w:left="708"/>
    </w:pPr>
  </w:style>
  <w:style w:type="paragraph" w:styleId="af1">
    <w:name w:val="Normal (Web)"/>
    <w:basedOn w:val="a"/>
    <w:uiPriority w:val="99"/>
    <w:unhideWhenUsed/>
    <w:rsid w:val="00B44683"/>
    <w:pPr>
      <w:spacing w:before="100" w:beforeAutospacing="1" w:after="100" w:afterAutospacing="1"/>
    </w:pPr>
  </w:style>
  <w:style w:type="character" w:customStyle="1" w:styleId="af2">
    <w:name w:val="Основной текст_"/>
    <w:link w:val="2"/>
    <w:rsid w:val="00D6775F"/>
    <w:rPr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f2"/>
    <w:rsid w:val="00D6775F"/>
    <w:pPr>
      <w:widowControl w:val="0"/>
      <w:shd w:val="clear" w:color="auto" w:fill="FFFFFF"/>
      <w:spacing w:before="300" w:line="274" w:lineRule="exact"/>
      <w:ind w:firstLine="420"/>
      <w:jc w:val="both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af0">
    <w:name w:val="Абзац списка Знак"/>
    <w:link w:val="af"/>
    <w:uiPriority w:val="34"/>
    <w:rsid w:val="00D677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ody Text Indent"/>
    <w:basedOn w:val="a"/>
    <w:link w:val="af4"/>
    <w:rsid w:val="00D6775F"/>
    <w:pPr>
      <w:suppressAutoHyphens/>
      <w:spacing w:after="120"/>
      <w:ind w:left="283"/>
    </w:pPr>
    <w:rPr>
      <w:lang w:eastAsia="ar-SA"/>
    </w:rPr>
  </w:style>
  <w:style w:type="character" w:customStyle="1" w:styleId="af4">
    <w:name w:val="Основной текст с отступом Знак"/>
    <w:basedOn w:val="a0"/>
    <w:link w:val="af3"/>
    <w:rsid w:val="00D6775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5">
    <w:name w:val="Body Text"/>
    <w:basedOn w:val="a"/>
    <w:link w:val="af6"/>
    <w:uiPriority w:val="99"/>
    <w:semiHidden/>
    <w:unhideWhenUsed/>
    <w:rsid w:val="006C0172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6C017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b"/>
    <w:uiPriority w:val="59"/>
    <w:rsid w:val="00C22E0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97D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ch2101.mskobr.ru" TargetMode="External"/><Relationship Id="rId2" Type="http://schemas.openxmlformats.org/officeDocument/2006/relationships/hyperlink" Target="mailto:2101@edu.mos.ru" TargetMode="External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101%2018-19\&#1041;&#1083;&#1072;&#1085;&#1082;&#1080;\&#1041;&#1083;&#1072;&#1085;&#1082;%2021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0EA6D-544F-4C73-BC45-E0D648076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E:\2101 18-19\Бланки\Бланк 2101.dotx</Template>
  <TotalTime>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Ланщиков Дмитрий Николаевич</dc:creator>
  <cp:lastModifiedBy>Даниил Чернышов</cp:lastModifiedBy>
  <cp:revision>4</cp:revision>
  <cp:lastPrinted>2019-02-08T11:27:00Z</cp:lastPrinted>
  <dcterms:created xsi:type="dcterms:W3CDTF">2020-09-14T06:54:00Z</dcterms:created>
  <dcterms:modified xsi:type="dcterms:W3CDTF">2022-08-23T09:28:00Z</dcterms:modified>
</cp:coreProperties>
</file>