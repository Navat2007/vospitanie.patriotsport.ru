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B0F68" w14:textId="77777777" w:rsidR="00E06284" w:rsidRDefault="00E06284" w:rsidP="00E06284">
      <w:pPr>
        <w:autoSpaceDE w:val="0"/>
        <w:autoSpaceDN w:val="0"/>
        <w:adjustRightInd w:val="0"/>
        <w:jc w:val="center"/>
        <w:rPr>
          <w:rFonts w:ascii="TimesNewRomanPSMT" w:eastAsiaTheme="minorHAnsi" w:hAnsi="TimesNewRomanPSMT" w:cs="TimesNewRomanPSMT"/>
          <w:sz w:val="48"/>
          <w:szCs w:val="48"/>
          <w:lang w:eastAsia="en-US"/>
        </w:rPr>
      </w:pPr>
    </w:p>
    <w:p w14:paraId="135AB165" w14:textId="77777777" w:rsidR="00E06284" w:rsidRDefault="00E06284" w:rsidP="00E06284">
      <w:pPr>
        <w:autoSpaceDE w:val="0"/>
        <w:autoSpaceDN w:val="0"/>
        <w:adjustRightInd w:val="0"/>
        <w:jc w:val="center"/>
        <w:rPr>
          <w:rFonts w:ascii="TimesNewRomanPSMT" w:eastAsiaTheme="minorHAnsi" w:hAnsi="TimesNewRomanPSMT" w:cs="TimesNewRomanPSMT"/>
          <w:sz w:val="48"/>
          <w:szCs w:val="48"/>
          <w:lang w:eastAsia="en-US"/>
        </w:rPr>
      </w:pPr>
    </w:p>
    <w:p w14:paraId="19543467" w14:textId="77777777" w:rsidR="00E06284" w:rsidRDefault="00E06284" w:rsidP="00E06284">
      <w:pPr>
        <w:autoSpaceDE w:val="0"/>
        <w:autoSpaceDN w:val="0"/>
        <w:adjustRightInd w:val="0"/>
        <w:jc w:val="center"/>
        <w:rPr>
          <w:rFonts w:ascii="TimesNewRomanPSMT" w:eastAsiaTheme="minorHAnsi" w:hAnsi="TimesNewRomanPSMT" w:cs="TimesNewRomanPSMT"/>
          <w:sz w:val="48"/>
          <w:szCs w:val="48"/>
          <w:lang w:eastAsia="en-US"/>
        </w:rPr>
      </w:pPr>
    </w:p>
    <w:p w14:paraId="4E6B1C8C" w14:textId="77777777" w:rsidR="00E06284" w:rsidRPr="00B03D30" w:rsidRDefault="00E06284" w:rsidP="00AE28FA">
      <w:pPr>
        <w:autoSpaceDE w:val="0"/>
        <w:autoSpaceDN w:val="0"/>
        <w:adjustRightInd w:val="0"/>
        <w:spacing w:line="360" w:lineRule="auto"/>
        <w:jc w:val="center"/>
        <w:rPr>
          <w:rFonts w:ascii="TimesNewRomanPSMT" w:eastAsiaTheme="minorHAnsi" w:hAnsi="TimesNewRomanPSMT" w:cs="TimesNewRomanPSMT"/>
          <w:sz w:val="48"/>
          <w:szCs w:val="48"/>
          <w:lang w:eastAsia="en-US"/>
        </w:rPr>
      </w:pPr>
    </w:p>
    <w:p w14:paraId="7E330B7C" w14:textId="77777777" w:rsidR="00E06284" w:rsidRPr="00B03D30" w:rsidRDefault="00E06284" w:rsidP="00B03D30">
      <w:pPr>
        <w:spacing w:line="360" w:lineRule="auto"/>
        <w:jc w:val="center"/>
        <w:rPr>
          <w:b/>
          <w:bCs/>
          <w:sz w:val="48"/>
          <w:szCs w:val="48"/>
        </w:rPr>
      </w:pPr>
      <w:r w:rsidRPr="00B03D30">
        <w:rPr>
          <w:b/>
          <w:bCs/>
          <w:sz w:val="48"/>
          <w:szCs w:val="48"/>
        </w:rPr>
        <w:t>ЖУРНАЛ</w:t>
      </w:r>
    </w:p>
    <w:p w14:paraId="074C9214" w14:textId="77777777" w:rsidR="00E06284" w:rsidRPr="00B03D30" w:rsidRDefault="00E06284" w:rsidP="00B03D30">
      <w:pPr>
        <w:spacing w:line="360" w:lineRule="auto"/>
        <w:jc w:val="center"/>
        <w:rPr>
          <w:sz w:val="48"/>
          <w:szCs w:val="48"/>
        </w:rPr>
      </w:pPr>
      <w:r w:rsidRPr="00B03D30">
        <w:rPr>
          <w:sz w:val="48"/>
          <w:szCs w:val="48"/>
        </w:rPr>
        <w:t xml:space="preserve">Регистрации инструктажей по </w:t>
      </w:r>
      <w:r w:rsidR="00AF5823" w:rsidRPr="00B03D30">
        <w:rPr>
          <w:sz w:val="48"/>
          <w:szCs w:val="48"/>
        </w:rPr>
        <w:t>технике безопасности</w:t>
      </w:r>
    </w:p>
    <w:p w14:paraId="1F8CD0D3" w14:textId="77777777" w:rsidR="00E06284" w:rsidRPr="00B03D30" w:rsidRDefault="00E06284" w:rsidP="00B03D30">
      <w:pPr>
        <w:spacing w:line="360" w:lineRule="auto"/>
        <w:jc w:val="center"/>
        <w:rPr>
          <w:sz w:val="48"/>
          <w:szCs w:val="48"/>
        </w:rPr>
      </w:pPr>
      <w:r w:rsidRPr="00B03D30">
        <w:rPr>
          <w:sz w:val="48"/>
          <w:szCs w:val="48"/>
        </w:rPr>
        <w:t>обучающихся _____ класса</w:t>
      </w:r>
    </w:p>
    <w:p w14:paraId="7833F408" w14:textId="421BA57E" w:rsidR="00E06284" w:rsidRPr="00B03D30" w:rsidRDefault="002E5F50" w:rsidP="00B03D30">
      <w:pPr>
        <w:spacing w:line="360" w:lineRule="auto"/>
        <w:jc w:val="center"/>
        <w:rPr>
          <w:sz w:val="48"/>
          <w:szCs w:val="48"/>
        </w:rPr>
      </w:pPr>
      <w:r w:rsidRPr="00B03D30">
        <w:rPr>
          <w:sz w:val="48"/>
          <w:szCs w:val="48"/>
        </w:rPr>
        <w:t>ГБОУ Школа</w:t>
      </w:r>
      <w:r w:rsidR="00E06284" w:rsidRPr="00B03D30">
        <w:rPr>
          <w:sz w:val="48"/>
          <w:szCs w:val="48"/>
        </w:rPr>
        <w:t xml:space="preserve"> № </w:t>
      </w:r>
      <w:r w:rsidR="00B03D30">
        <w:rPr>
          <w:sz w:val="48"/>
          <w:szCs w:val="48"/>
        </w:rPr>
        <w:t>______</w:t>
      </w:r>
    </w:p>
    <w:p w14:paraId="7C25DEBF" w14:textId="77777777" w:rsidR="00AF5823" w:rsidRPr="00500EB8" w:rsidRDefault="00AF5823" w:rsidP="00AE28FA">
      <w:pPr>
        <w:autoSpaceDE w:val="0"/>
        <w:autoSpaceDN w:val="0"/>
        <w:adjustRightInd w:val="0"/>
        <w:spacing w:line="480" w:lineRule="auto"/>
        <w:jc w:val="center"/>
        <w:rPr>
          <w:rFonts w:ascii="TimesNewRomanPSMT" w:eastAsiaTheme="minorHAnsi" w:hAnsi="TimesNewRomanPSMT" w:cs="TimesNewRomanPSMT"/>
          <w:b/>
          <w:sz w:val="40"/>
          <w:szCs w:val="40"/>
          <w:lang w:eastAsia="en-US"/>
        </w:rPr>
      </w:pPr>
    </w:p>
    <w:p w14:paraId="53DF51BA" w14:textId="77777777" w:rsidR="00E06284" w:rsidRPr="00B03D30" w:rsidRDefault="00E06284" w:rsidP="00B03D30">
      <w:pPr>
        <w:spacing w:line="360" w:lineRule="auto"/>
        <w:jc w:val="center"/>
        <w:rPr>
          <w:sz w:val="40"/>
          <w:szCs w:val="40"/>
        </w:rPr>
      </w:pPr>
      <w:r w:rsidRPr="00B03D30">
        <w:rPr>
          <w:sz w:val="40"/>
          <w:szCs w:val="40"/>
        </w:rPr>
        <w:t>Начат «__» _____________ 20___г.</w:t>
      </w:r>
    </w:p>
    <w:p w14:paraId="394F2EA7" w14:textId="77777777" w:rsidR="00984872" w:rsidRPr="00B03D30" w:rsidRDefault="00E06284" w:rsidP="00B03D30">
      <w:pPr>
        <w:spacing w:line="360" w:lineRule="auto"/>
        <w:jc w:val="center"/>
        <w:rPr>
          <w:sz w:val="40"/>
          <w:szCs w:val="40"/>
        </w:rPr>
      </w:pPr>
      <w:r w:rsidRPr="00B03D30">
        <w:rPr>
          <w:sz w:val="40"/>
          <w:szCs w:val="40"/>
        </w:rPr>
        <w:t>Окончен: «__» ___________ 20___г.</w:t>
      </w:r>
    </w:p>
    <w:p w14:paraId="2DBD8D98" w14:textId="77777777" w:rsidR="00500EB8" w:rsidRDefault="00500EB8" w:rsidP="00E06284">
      <w:pPr>
        <w:spacing w:line="360" w:lineRule="auto"/>
        <w:jc w:val="center"/>
        <w:rPr>
          <w:rFonts w:ascii="TimesNewRomanPSMT" w:eastAsiaTheme="minorHAnsi" w:hAnsi="TimesNewRomanPSMT" w:cs="TimesNewRomanPSMT"/>
          <w:sz w:val="40"/>
          <w:szCs w:val="40"/>
          <w:lang w:eastAsia="en-US"/>
        </w:rPr>
      </w:pPr>
    </w:p>
    <w:p w14:paraId="75237402" w14:textId="252742C2" w:rsidR="00500EB8" w:rsidRDefault="00500EB8" w:rsidP="00AE28FA">
      <w:pPr>
        <w:spacing w:line="360" w:lineRule="auto"/>
        <w:rPr>
          <w:rFonts w:ascii="TimesNewRomanPSMT" w:eastAsiaTheme="minorHAnsi" w:hAnsi="TimesNewRomanPSMT" w:cs="TimesNewRomanPSMT"/>
          <w:sz w:val="40"/>
          <w:szCs w:val="40"/>
          <w:lang w:eastAsia="en-US"/>
        </w:rPr>
      </w:pPr>
    </w:p>
    <w:p w14:paraId="6E38C891" w14:textId="77777777" w:rsidR="00B03D30" w:rsidRDefault="00B03D30" w:rsidP="00AE28FA">
      <w:pPr>
        <w:spacing w:line="360" w:lineRule="auto"/>
        <w:rPr>
          <w:rFonts w:ascii="TimesNewRomanPSMT" w:eastAsiaTheme="minorHAnsi" w:hAnsi="TimesNewRomanPSMT" w:cs="TimesNewRomanPSMT"/>
          <w:sz w:val="40"/>
          <w:szCs w:val="40"/>
          <w:lang w:eastAsia="en-US"/>
        </w:rPr>
      </w:pPr>
    </w:p>
    <w:p w14:paraId="6C265FEB" w14:textId="77777777" w:rsidR="00AE28FA" w:rsidRPr="00AE28FA" w:rsidRDefault="00AE28FA" w:rsidP="00AE28FA">
      <w:pPr>
        <w:spacing w:line="360" w:lineRule="auto"/>
        <w:jc w:val="center"/>
        <w:rPr>
          <w:sz w:val="28"/>
          <w:szCs w:val="28"/>
        </w:rPr>
      </w:pPr>
      <w:r w:rsidRPr="00AE28FA">
        <w:rPr>
          <w:sz w:val="28"/>
          <w:szCs w:val="28"/>
        </w:rPr>
        <w:lastRenderedPageBreak/>
        <w:t>ДОКУМЕНТАЦИЯ</w:t>
      </w:r>
    </w:p>
    <w:p w14:paraId="173AA97E" w14:textId="77777777" w:rsidR="00AE28FA" w:rsidRPr="00AE28FA" w:rsidRDefault="002E5F50" w:rsidP="00AE28F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руководителя класса</w:t>
      </w:r>
      <w:r w:rsidR="00AE28FA" w:rsidRPr="00AE28FA">
        <w:rPr>
          <w:sz w:val="28"/>
          <w:szCs w:val="28"/>
        </w:rPr>
        <w:t xml:space="preserve"> по вопросам организации</w:t>
      </w:r>
    </w:p>
    <w:p w14:paraId="408508A3" w14:textId="77777777" w:rsidR="00AE28FA" w:rsidRDefault="002E5F50" w:rsidP="00AE28FA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инструктажей</w:t>
      </w:r>
      <w:r w:rsidR="0043728F">
        <w:rPr>
          <w:sz w:val="28"/>
          <w:szCs w:val="28"/>
        </w:rPr>
        <w:t xml:space="preserve"> по технике </w:t>
      </w:r>
      <w:r w:rsidR="00AE28FA">
        <w:rPr>
          <w:sz w:val="28"/>
          <w:szCs w:val="28"/>
        </w:rPr>
        <w:t>безопа</w:t>
      </w:r>
      <w:r w:rsidR="0043728F">
        <w:rPr>
          <w:sz w:val="28"/>
          <w:szCs w:val="28"/>
        </w:rPr>
        <w:t>сности с обучающимися</w:t>
      </w:r>
    </w:p>
    <w:p w14:paraId="4AA92217" w14:textId="77777777" w:rsidR="00AE28FA" w:rsidRPr="00AE28FA" w:rsidRDefault="00AE28FA" w:rsidP="00771205">
      <w:pPr>
        <w:spacing w:line="360" w:lineRule="auto"/>
        <w:rPr>
          <w:sz w:val="28"/>
          <w:szCs w:val="28"/>
        </w:rPr>
      </w:pPr>
    </w:p>
    <w:p w14:paraId="558DB421" w14:textId="77777777" w:rsidR="00771205" w:rsidRPr="00AE28FA" w:rsidRDefault="00771205" w:rsidP="00771205">
      <w:pPr>
        <w:spacing w:line="360" w:lineRule="auto"/>
        <w:jc w:val="center"/>
      </w:pPr>
      <w:r>
        <w:t>Содержание</w:t>
      </w:r>
      <w:r w:rsidR="00AE28FA" w:rsidRPr="00AE28FA">
        <w:t>:</w:t>
      </w:r>
    </w:p>
    <w:p w14:paraId="384445C8" w14:textId="77777777" w:rsidR="004B46EC" w:rsidRPr="00822524" w:rsidRDefault="00AE28FA" w:rsidP="004B46EC">
      <w:pPr>
        <w:pStyle w:val="af"/>
        <w:numPr>
          <w:ilvl w:val="0"/>
          <w:numId w:val="31"/>
        </w:numPr>
        <w:spacing w:line="360" w:lineRule="auto"/>
        <w:jc w:val="both"/>
        <w:rPr>
          <w:color w:val="000000" w:themeColor="text1"/>
        </w:rPr>
      </w:pPr>
      <w:r w:rsidRPr="00822524">
        <w:rPr>
          <w:color w:val="000000" w:themeColor="text1"/>
        </w:rPr>
        <w:t>Памятка к заполнению журнала инструктажей по охране труда.</w:t>
      </w:r>
    </w:p>
    <w:p w14:paraId="2E35E3CC" w14:textId="77777777" w:rsidR="004B46EC" w:rsidRPr="00822524" w:rsidRDefault="004B46EC" w:rsidP="004B46EC">
      <w:pPr>
        <w:pStyle w:val="af"/>
        <w:numPr>
          <w:ilvl w:val="0"/>
          <w:numId w:val="31"/>
        </w:numPr>
        <w:spacing w:line="360" w:lineRule="auto"/>
        <w:jc w:val="both"/>
        <w:rPr>
          <w:color w:val="000000" w:themeColor="text1"/>
        </w:rPr>
      </w:pPr>
      <w:r w:rsidRPr="00822524">
        <w:rPr>
          <w:color w:val="000000" w:themeColor="text1"/>
        </w:rPr>
        <w:t>Инструкция № 1</w:t>
      </w:r>
      <w:r w:rsidR="00D433AB" w:rsidRPr="00822524">
        <w:rPr>
          <w:color w:val="000000" w:themeColor="text1"/>
        </w:rPr>
        <w:t xml:space="preserve">.1. </w:t>
      </w:r>
      <w:r w:rsidR="00822524">
        <w:rPr>
          <w:color w:val="000000" w:themeColor="text1"/>
        </w:rPr>
        <w:t>«Правила поведения учащихся 1-4 классов в школе»</w:t>
      </w:r>
      <w:r w:rsidR="00271FD3">
        <w:rPr>
          <w:color w:val="000000" w:themeColor="text1"/>
        </w:rPr>
        <w:t>.</w:t>
      </w:r>
    </w:p>
    <w:p w14:paraId="6470D04A" w14:textId="77777777" w:rsidR="00D433AB" w:rsidRPr="00822524" w:rsidRDefault="00D433AB" w:rsidP="004B46EC">
      <w:pPr>
        <w:pStyle w:val="af"/>
        <w:numPr>
          <w:ilvl w:val="0"/>
          <w:numId w:val="31"/>
        </w:numPr>
        <w:spacing w:line="360" w:lineRule="auto"/>
        <w:jc w:val="both"/>
        <w:rPr>
          <w:color w:val="000000" w:themeColor="text1"/>
        </w:rPr>
      </w:pPr>
      <w:r w:rsidRPr="00822524">
        <w:rPr>
          <w:color w:val="000000" w:themeColor="text1"/>
        </w:rPr>
        <w:t xml:space="preserve">Инструкция № 1.2. </w:t>
      </w:r>
      <w:r w:rsidR="00271FD3">
        <w:rPr>
          <w:color w:val="000000" w:themeColor="text1"/>
        </w:rPr>
        <w:t>«Правила поведения учащихся 5-9 классов в школе».</w:t>
      </w:r>
    </w:p>
    <w:p w14:paraId="56F39626" w14:textId="77777777" w:rsidR="00D433AB" w:rsidRPr="00822524" w:rsidRDefault="00D433AB" w:rsidP="00D433AB">
      <w:pPr>
        <w:pStyle w:val="af"/>
        <w:numPr>
          <w:ilvl w:val="0"/>
          <w:numId w:val="31"/>
        </w:numPr>
        <w:spacing w:line="360" w:lineRule="auto"/>
        <w:jc w:val="both"/>
        <w:rPr>
          <w:color w:val="000000" w:themeColor="text1"/>
        </w:rPr>
      </w:pPr>
      <w:r w:rsidRPr="00822524">
        <w:rPr>
          <w:color w:val="000000" w:themeColor="text1"/>
        </w:rPr>
        <w:t xml:space="preserve">Инструкция № 1.3. </w:t>
      </w:r>
      <w:r w:rsidR="00271FD3">
        <w:rPr>
          <w:color w:val="000000" w:themeColor="text1"/>
        </w:rPr>
        <w:t>«Правила поведения учащихся 10-11 классов в школе».</w:t>
      </w:r>
    </w:p>
    <w:p w14:paraId="59D425E4" w14:textId="77777777" w:rsidR="004B46EC" w:rsidRPr="00822524" w:rsidRDefault="004B46EC" w:rsidP="004B46EC">
      <w:pPr>
        <w:pStyle w:val="af"/>
        <w:numPr>
          <w:ilvl w:val="0"/>
          <w:numId w:val="31"/>
        </w:numPr>
        <w:spacing w:line="360" w:lineRule="auto"/>
        <w:jc w:val="both"/>
        <w:rPr>
          <w:color w:val="000000" w:themeColor="text1"/>
        </w:rPr>
      </w:pPr>
      <w:r w:rsidRPr="00822524">
        <w:rPr>
          <w:color w:val="000000" w:themeColor="text1"/>
        </w:rPr>
        <w:t xml:space="preserve">Инструкция № 2 </w:t>
      </w:r>
      <w:r w:rsidR="00271FD3">
        <w:rPr>
          <w:color w:val="000000" w:themeColor="text1"/>
        </w:rPr>
        <w:t>«Правила поведения учащихся в школьной столовой».</w:t>
      </w:r>
    </w:p>
    <w:p w14:paraId="3ABE7FDC" w14:textId="77777777" w:rsidR="004B46EC" w:rsidRPr="00822524" w:rsidRDefault="004B46EC" w:rsidP="004B46EC">
      <w:pPr>
        <w:widowControl w:val="0"/>
        <w:numPr>
          <w:ilvl w:val="0"/>
          <w:numId w:val="31"/>
        </w:numPr>
        <w:tabs>
          <w:tab w:val="left" w:pos="426"/>
        </w:tabs>
        <w:autoSpaceDE w:val="0"/>
        <w:autoSpaceDN w:val="0"/>
        <w:adjustRightInd w:val="0"/>
        <w:spacing w:line="360" w:lineRule="auto"/>
        <w:rPr>
          <w:color w:val="000000" w:themeColor="text1"/>
        </w:rPr>
      </w:pPr>
      <w:r w:rsidRPr="00822524">
        <w:rPr>
          <w:color w:val="000000" w:themeColor="text1"/>
        </w:rPr>
        <w:t>Инструкция</w:t>
      </w:r>
      <w:r w:rsidR="007C4A4D" w:rsidRPr="00822524">
        <w:rPr>
          <w:color w:val="000000" w:themeColor="text1"/>
        </w:rPr>
        <w:t xml:space="preserve"> № 3</w:t>
      </w:r>
      <w:r w:rsidRPr="00822524">
        <w:rPr>
          <w:color w:val="000000" w:themeColor="text1"/>
        </w:rPr>
        <w:t xml:space="preserve"> </w:t>
      </w:r>
      <w:r w:rsidR="00A34EC0">
        <w:rPr>
          <w:color w:val="000000" w:themeColor="text1"/>
        </w:rPr>
        <w:t>«Сохранение личного имущества обу</w:t>
      </w:r>
      <w:r w:rsidR="00A34EC0" w:rsidRPr="00822524">
        <w:rPr>
          <w:color w:val="000000" w:themeColor="text1"/>
        </w:rPr>
        <w:t>чающихся</w:t>
      </w:r>
      <w:r w:rsidR="00A34EC0">
        <w:rPr>
          <w:color w:val="000000" w:themeColor="text1"/>
        </w:rPr>
        <w:t>»</w:t>
      </w:r>
      <w:r w:rsidRPr="00822524">
        <w:rPr>
          <w:color w:val="000000" w:themeColor="text1"/>
        </w:rPr>
        <w:t>.</w:t>
      </w:r>
    </w:p>
    <w:p w14:paraId="393BE135" w14:textId="77777777" w:rsidR="004B46EC" w:rsidRPr="00B93582" w:rsidRDefault="004B46EC" w:rsidP="00544676">
      <w:pPr>
        <w:widowControl w:val="0"/>
        <w:numPr>
          <w:ilvl w:val="0"/>
          <w:numId w:val="31"/>
        </w:numPr>
        <w:tabs>
          <w:tab w:val="left" w:pos="426"/>
        </w:tabs>
        <w:autoSpaceDE w:val="0"/>
        <w:autoSpaceDN w:val="0"/>
        <w:adjustRightInd w:val="0"/>
        <w:spacing w:line="360" w:lineRule="auto"/>
        <w:rPr>
          <w:color w:val="000000" w:themeColor="text1"/>
        </w:rPr>
      </w:pPr>
      <w:r w:rsidRPr="00822524">
        <w:rPr>
          <w:color w:val="000000" w:themeColor="text1"/>
        </w:rPr>
        <w:t>Инструкция</w:t>
      </w:r>
      <w:r w:rsidRPr="00822524">
        <w:rPr>
          <w:bCs/>
          <w:color w:val="000000" w:themeColor="text1"/>
        </w:rPr>
        <w:t xml:space="preserve"> </w:t>
      </w:r>
      <w:r w:rsidR="00544676" w:rsidRPr="00822524">
        <w:rPr>
          <w:bCs/>
          <w:color w:val="000000" w:themeColor="text1"/>
        </w:rPr>
        <w:t>№ 4</w:t>
      </w:r>
      <w:r w:rsidR="00A34EC0">
        <w:rPr>
          <w:bCs/>
          <w:color w:val="000000" w:themeColor="text1"/>
        </w:rPr>
        <w:t xml:space="preserve">.1. </w:t>
      </w:r>
      <w:r w:rsidR="00544676" w:rsidRPr="00822524">
        <w:rPr>
          <w:bCs/>
          <w:color w:val="000000" w:themeColor="text1"/>
        </w:rPr>
        <w:t xml:space="preserve"> </w:t>
      </w:r>
      <w:r w:rsidR="00A34EC0">
        <w:rPr>
          <w:bCs/>
          <w:color w:val="000000" w:themeColor="text1"/>
        </w:rPr>
        <w:t>«Меры</w:t>
      </w:r>
      <w:r w:rsidR="00544676" w:rsidRPr="00822524">
        <w:rPr>
          <w:bCs/>
          <w:color w:val="000000" w:themeColor="text1"/>
        </w:rPr>
        <w:t xml:space="preserve"> </w:t>
      </w:r>
      <w:r w:rsidR="00FE4CC4" w:rsidRPr="00822524">
        <w:rPr>
          <w:bCs/>
          <w:color w:val="000000" w:themeColor="text1"/>
        </w:rPr>
        <w:t xml:space="preserve">безопасности </w:t>
      </w:r>
      <w:r w:rsidR="00A34EC0">
        <w:rPr>
          <w:bCs/>
          <w:color w:val="000000" w:themeColor="text1"/>
        </w:rPr>
        <w:t>и правила</w:t>
      </w:r>
      <w:r w:rsidR="00FE4CC4" w:rsidRPr="00822524">
        <w:rPr>
          <w:bCs/>
          <w:color w:val="000000" w:themeColor="text1"/>
        </w:rPr>
        <w:t xml:space="preserve"> поведения в кабине</w:t>
      </w:r>
      <w:r w:rsidR="00A34EC0">
        <w:rPr>
          <w:bCs/>
          <w:color w:val="000000" w:themeColor="text1"/>
        </w:rPr>
        <w:t>тах повышенной опасности для учащихся 1-4 классов».</w:t>
      </w:r>
    </w:p>
    <w:p w14:paraId="493B7044" w14:textId="77777777" w:rsidR="00B93582" w:rsidRPr="00822524" w:rsidRDefault="00B93582" w:rsidP="00B93582">
      <w:pPr>
        <w:widowControl w:val="0"/>
        <w:numPr>
          <w:ilvl w:val="0"/>
          <w:numId w:val="31"/>
        </w:numPr>
        <w:tabs>
          <w:tab w:val="left" w:pos="426"/>
        </w:tabs>
        <w:autoSpaceDE w:val="0"/>
        <w:autoSpaceDN w:val="0"/>
        <w:adjustRightInd w:val="0"/>
        <w:spacing w:line="360" w:lineRule="auto"/>
        <w:rPr>
          <w:color w:val="000000" w:themeColor="text1"/>
        </w:rPr>
      </w:pPr>
      <w:r w:rsidRPr="00822524">
        <w:rPr>
          <w:color w:val="000000" w:themeColor="text1"/>
        </w:rPr>
        <w:t>Инструкция</w:t>
      </w:r>
      <w:r w:rsidRPr="00822524">
        <w:rPr>
          <w:bCs/>
          <w:color w:val="000000" w:themeColor="text1"/>
        </w:rPr>
        <w:t xml:space="preserve"> № 4</w:t>
      </w:r>
      <w:r>
        <w:rPr>
          <w:bCs/>
          <w:color w:val="000000" w:themeColor="text1"/>
        </w:rPr>
        <w:t xml:space="preserve">.2. </w:t>
      </w:r>
      <w:r w:rsidRPr="00822524">
        <w:rPr>
          <w:bCs/>
          <w:color w:val="000000" w:themeColor="text1"/>
        </w:rPr>
        <w:t xml:space="preserve"> </w:t>
      </w:r>
      <w:r>
        <w:rPr>
          <w:bCs/>
          <w:color w:val="000000" w:themeColor="text1"/>
        </w:rPr>
        <w:t>«Меры</w:t>
      </w:r>
      <w:r w:rsidRPr="00822524">
        <w:rPr>
          <w:bCs/>
          <w:color w:val="000000" w:themeColor="text1"/>
        </w:rPr>
        <w:t xml:space="preserve"> безопасности </w:t>
      </w:r>
      <w:r>
        <w:rPr>
          <w:bCs/>
          <w:color w:val="000000" w:themeColor="text1"/>
        </w:rPr>
        <w:t>и правила</w:t>
      </w:r>
      <w:r w:rsidRPr="00822524">
        <w:rPr>
          <w:bCs/>
          <w:color w:val="000000" w:themeColor="text1"/>
        </w:rPr>
        <w:t xml:space="preserve"> поведения в кабине</w:t>
      </w:r>
      <w:r>
        <w:rPr>
          <w:bCs/>
          <w:color w:val="000000" w:themeColor="text1"/>
        </w:rPr>
        <w:t>тах повышенной опасности для учащихся 5-6 классов».</w:t>
      </w:r>
    </w:p>
    <w:p w14:paraId="084EBB85" w14:textId="77777777" w:rsidR="00B93582" w:rsidRPr="00BF1368" w:rsidRDefault="00B93582" w:rsidP="00BF1368">
      <w:pPr>
        <w:widowControl w:val="0"/>
        <w:numPr>
          <w:ilvl w:val="0"/>
          <w:numId w:val="31"/>
        </w:numPr>
        <w:tabs>
          <w:tab w:val="left" w:pos="426"/>
        </w:tabs>
        <w:autoSpaceDE w:val="0"/>
        <w:autoSpaceDN w:val="0"/>
        <w:adjustRightInd w:val="0"/>
        <w:spacing w:line="360" w:lineRule="auto"/>
        <w:rPr>
          <w:color w:val="000000" w:themeColor="text1"/>
        </w:rPr>
      </w:pPr>
      <w:r w:rsidRPr="00822524">
        <w:rPr>
          <w:color w:val="000000" w:themeColor="text1"/>
        </w:rPr>
        <w:t>Инструкция</w:t>
      </w:r>
      <w:r w:rsidRPr="00822524">
        <w:rPr>
          <w:bCs/>
          <w:color w:val="000000" w:themeColor="text1"/>
        </w:rPr>
        <w:t xml:space="preserve"> № 4</w:t>
      </w:r>
      <w:r>
        <w:rPr>
          <w:bCs/>
          <w:color w:val="000000" w:themeColor="text1"/>
        </w:rPr>
        <w:t xml:space="preserve">.3. </w:t>
      </w:r>
      <w:r w:rsidRPr="00822524">
        <w:rPr>
          <w:bCs/>
          <w:color w:val="000000" w:themeColor="text1"/>
        </w:rPr>
        <w:t xml:space="preserve"> </w:t>
      </w:r>
      <w:r>
        <w:rPr>
          <w:bCs/>
          <w:color w:val="000000" w:themeColor="text1"/>
        </w:rPr>
        <w:t>«Меры</w:t>
      </w:r>
      <w:r w:rsidRPr="00822524">
        <w:rPr>
          <w:bCs/>
          <w:color w:val="000000" w:themeColor="text1"/>
        </w:rPr>
        <w:t xml:space="preserve"> безопасности </w:t>
      </w:r>
      <w:r>
        <w:rPr>
          <w:bCs/>
          <w:color w:val="000000" w:themeColor="text1"/>
        </w:rPr>
        <w:t>и правила</w:t>
      </w:r>
      <w:r w:rsidRPr="00822524">
        <w:rPr>
          <w:bCs/>
          <w:color w:val="000000" w:themeColor="text1"/>
        </w:rPr>
        <w:t xml:space="preserve"> поведения в кабине</w:t>
      </w:r>
      <w:r>
        <w:rPr>
          <w:bCs/>
          <w:color w:val="000000" w:themeColor="text1"/>
        </w:rPr>
        <w:t>тах повышенной опасности для учащи</w:t>
      </w:r>
      <w:r w:rsidR="00BF1368">
        <w:rPr>
          <w:bCs/>
          <w:color w:val="000000" w:themeColor="text1"/>
        </w:rPr>
        <w:t>хся 7-11</w:t>
      </w:r>
      <w:r>
        <w:rPr>
          <w:bCs/>
          <w:color w:val="000000" w:themeColor="text1"/>
        </w:rPr>
        <w:t xml:space="preserve"> классов».</w:t>
      </w:r>
    </w:p>
    <w:p w14:paraId="4F7C967C" w14:textId="77777777" w:rsidR="004B46EC" w:rsidRPr="00822524" w:rsidRDefault="004B46EC" w:rsidP="004B46EC">
      <w:pPr>
        <w:widowControl w:val="0"/>
        <w:numPr>
          <w:ilvl w:val="0"/>
          <w:numId w:val="31"/>
        </w:numPr>
        <w:tabs>
          <w:tab w:val="left" w:pos="426"/>
        </w:tabs>
        <w:autoSpaceDE w:val="0"/>
        <w:autoSpaceDN w:val="0"/>
        <w:adjustRightInd w:val="0"/>
        <w:spacing w:line="360" w:lineRule="auto"/>
        <w:rPr>
          <w:color w:val="000000" w:themeColor="text1"/>
        </w:rPr>
      </w:pPr>
      <w:r w:rsidRPr="00822524">
        <w:rPr>
          <w:color w:val="000000" w:themeColor="text1"/>
        </w:rPr>
        <w:t>Инструкция</w:t>
      </w:r>
      <w:r w:rsidR="00544676" w:rsidRPr="00822524">
        <w:rPr>
          <w:color w:val="000000" w:themeColor="text1"/>
        </w:rPr>
        <w:t xml:space="preserve"> № 5</w:t>
      </w:r>
      <w:r w:rsidRPr="00822524">
        <w:rPr>
          <w:color w:val="000000" w:themeColor="text1"/>
        </w:rPr>
        <w:t xml:space="preserve"> </w:t>
      </w:r>
      <w:r w:rsidR="00BF1368">
        <w:rPr>
          <w:color w:val="000000" w:themeColor="text1"/>
        </w:rPr>
        <w:t>«Электробезопасность обучающихся»</w:t>
      </w:r>
      <w:r w:rsidRPr="00822524">
        <w:rPr>
          <w:color w:val="000000" w:themeColor="text1"/>
        </w:rPr>
        <w:t xml:space="preserve">. </w:t>
      </w:r>
    </w:p>
    <w:p w14:paraId="79A60396" w14:textId="77777777" w:rsidR="004B46EC" w:rsidRPr="00822524" w:rsidRDefault="004B46EC" w:rsidP="004B46EC">
      <w:pPr>
        <w:widowControl w:val="0"/>
        <w:numPr>
          <w:ilvl w:val="0"/>
          <w:numId w:val="31"/>
        </w:numPr>
        <w:tabs>
          <w:tab w:val="left" w:pos="426"/>
        </w:tabs>
        <w:autoSpaceDE w:val="0"/>
        <w:autoSpaceDN w:val="0"/>
        <w:adjustRightInd w:val="0"/>
        <w:spacing w:line="360" w:lineRule="auto"/>
        <w:rPr>
          <w:color w:val="000000" w:themeColor="text1"/>
        </w:rPr>
      </w:pPr>
      <w:r w:rsidRPr="00822524">
        <w:rPr>
          <w:color w:val="000000" w:themeColor="text1"/>
        </w:rPr>
        <w:t xml:space="preserve">Инструкция </w:t>
      </w:r>
      <w:r w:rsidR="00544676" w:rsidRPr="00822524">
        <w:rPr>
          <w:color w:val="000000" w:themeColor="text1"/>
        </w:rPr>
        <w:t>№ 6</w:t>
      </w:r>
      <w:r w:rsidR="00D433AB" w:rsidRPr="00822524">
        <w:rPr>
          <w:color w:val="000000" w:themeColor="text1"/>
        </w:rPr>
        <w:t>.1.</w:t>
      </w:r>
      <w:r w:rsidR="00544676" w:rsidRPr="00822524">
        <w:rPr>
          <w:color w:val="000000" w:themeColor="text1"/>
        </w:rPr>
        <w:t xml:space="preserve"> </w:t>
      </w:r>
      <w:r w:rsidR="00BF1368">
        <w:rPr>
          <w:color w:val="000000" w:themeColor="text1"/>
        </w:rPr>
        <w:t xml:space="preserve">«Правила пожарной безопасности для учащихся 1-5 классов в школе». </w:t>
      </w:r>
    </w:p>
    <w:p w14:paraId="70E48AF3" w14:textId="77777777" w:rsidR="00D433AB" w:rsidRPr="00822524" w:rsidRDefault="00D433AB" w:rsidP="00D433AB">
      <w:pPr>
        <w:widowControl w:val="0"/>
        <w:numPr>
          <w:ilvl w:val="0"/>
          <w:numId w:val="31"/>
        </w:numPr>
        <w:tabs>
          <w:tab w:val="left" w:pos="426"/>
        </w:tabs>
        <w:autoSpaceDE w:val="0"/>
        <w:autoSpaceDN w:val="0"/>
        <w:adjustRightInd w:val="0"/>
        <w:spacing w:line="360" w:lineRule="auto"/>
        <w:rPr>
          <w:color w:val="000000" w:themeColor="text1"/>
        </w:rPr>
      </w:pPr>
      <w:r w:rsidRPr="00822524">
        <w:rPr>
          <w:color w:val="000000" w:themeColor="text1"/>
        </w:rPr>
        <w:t xml:space="preserve">Инструкция № </w:t>
      </w:r>
      <w:r w:rsidR="00944258" w:rsidRPr="00822524">
        <w:rPr>
          <w:color w:val="000000" w:themeColor="text1"/>
        </w:rPr>
        <w:t xml:space="preserve">6.2. </w:t>
      </w:r>
      <w:r w:rsidR="00BF1368">
        <w:rPr>
          <w:color w:val="000000" w:themeColor="text1"/>
        </w:rPr>
        <w:t>«Правила пожарной безопасности для учащихся 6-11 классов в школе».</w:t>
      </w:r>
    </w:p>
    <w:p w14:paraId="0AB3770E" w14:textId="77777777" w:rsidR="00544676" w:rsidRPr="00822524" w:rsidRDefault="00544676" w:rsidP="00544676">
      <w:pPr>
        <w:widowControl w:val="0"/>
        <w:numPr>
          <w:ilvl w:val="0"/>
          <w:numId w:val="31"/>
        </w:numPr>
        <w:tabs>
          <w:tab w:val="left" w:pos="426"/>
        </w:tabs>
        <w:autoSpaceDE w:val="0"/>
        <w:autoSpaceDN w:val="0"/>
        <w:adjustRightInd w:val="0"/>
        <w:spacing w:line="360" w:lineRule="auto"/>
        <w:rPr>
          <w:color w:val="000000" w:themeColor="text1"/>
        </w:rPr>
      </w:pPr>
      <w:r w:rsidRPr="00822524">
        <w:rPr>
          <w:color w:val="000000" w:themeColor="text1"/>
        </w:rPr>
        <w:t xml:space="preserve">Инструкция </w:t>
      </w:r>
      <w:r w:rsidR="00BE27DA" w:rsidRPr="00822524">
        <w:rPr>
          <w:color w:val="000000" w:themeColor="text1"/>
        </w:rPr>
        <w:t>№ 7</w:t>
      </w:r>
      <w:r w:rsidR="00B1273E" w:rsidRPr="00822524">
        <w:rPr>
          <w:color w:val="000000" w:themeColor="text1"/>
        </w:rPr>
        <w:t xml:space="preserve"> </w:t>
      </w:r>
      <w:r w:rsidR="00BF1368">
        <w:rPr>
          <w:color w:val="000000" w:themeColor="text1"/>
        </w:rPr>
        <w:t>«Правила</w:t>
      </w:r>
      <w:r w:rsidRPr="00822524">
        <w:rPr>
          <w:color w:val="000000" w:themeColor="text1"/>
        </w:rPr>
        <w:t xml:space="preserve"> поведения </w:t>
      </w:r>
      <w:r w:rsidR="00BF1368">
        <w:rPr>
          <w:color w:val="000000" w:themeColor="text1"/>
        </w:rPr>
        <w:t>учащихся в период</w:t>
      </w:r>
      <w:r w:rsidRPr="00822524">
        <w:rPr>
          <w:color w:val="000000" w:themeColor="text1"/>
        </w:rPr>
        <w:t xml:space="preserve"> осенних каникул</w:t>
      </w:r>
      <w:r w:rsidR="00BF1368">
        <w:rPr>
          <w:color w:val="000000" w:themeColor="text1"/>
        </w:rPr>
        <w:t>»</w:t>
      </w:r>
      <w:r w:rsidRPr="00822524">
        <w:rPr>
          <w:color w:val="000000" w:themeColor="text1"/>
        </w:rPr>
        <w:t>.</w:t>
      </w:r>
    </w:p>
    <w:p w14:paraId="21EB016B" w14:textId="77777777" w:rsidR="00BF1368" w:rsidRDefault="00544676" w:rsidP="0061523B">
      <w:pPr>
        <w:widowControl w:val="0"/>
        <w:numPr>
          <w:ilvl w:val="0"/>
          <w:numId w:val="31"/>
        </w:numPr>
        <w:tabs>
          <w:tab w:val="left" w:pos="426"/>
        </w:tabs>
        <w:autoSpaceDE w:val="0"/>
        <w:autoSpaceDN w:val="0"/>
        <w:adjustRightInd w:val="0"/>
        <w:spacing w:line="360" w:lineRule="auto"/>
        <w:rPr>
          <w:color w:val="000000" w:themeColor="text1"/>
        </w:rPr>
      </w:pPr>
      <w:r w:rsidRPr="00BF1368">
        <w:rPr>
          <w:color w:val="000000" w:themeColor="text1"/>
        </w:rPr>
        <w:t xml:space="preserve">Инструкция </w:t>
      </w:r>
      <w:r w:rsidR="000C6E1E" w:rsidRPr="00BF1368">
        <w:rPr>
          <w:color w:val="000000" w:themeColor="text1"/>
        </w:rPr>
        <w:t>№ 8</w:t>
      </w:r>
      <w:r w:rsidR="00B1273E" w:rsidRPr="00BF1368">
        <w:rPr>
          <w:color w:val="000000" w:themeColor="text1"/>
        </w:rPr>
        <w:t xml:space="preserve"> </w:t>
      </w:r>
      <w:r w:rsidR="00BF1368">
        <w:rPr>
          <w:color w:val="000000" w:themeColor="text1"/>
        </w:rPr>
        <w:t>«Правила</w:t>
      </w:r>
      <w:r w:rsidR="00BF1368" w:rsidRPr="00822524">
        <w:rPr>
          <w:color w:val="000000" w:themeColor="text1"/>
        </w:rPr>
        <w:t xml:space="preserve"> поведения </w:t>
      </w:r>
      <w:r w:rsidR="00BF1368">
        <w:rPr>
          <w:color w:val="000000" w:themeColor="text1"/>
        </w:rPr>
        <w:t>учащихся в период зимних</w:t>
      </w:r>
      <w:r w:rsidR="00BF1368" w:rsidRPr="00822524">
        <w:rPr>
          <w:color w:val="000000" w:themeColor="text1"/>
        </w:rPr>
        <w:t xml:space="preserve"> каникул</w:t>
      </w:r>
      <w:r w:rsidR="00BF1368">
        <w:rPr>
          <w:color w:val="000000" w:themeColor="text1"/>
        </w:rPr>
        <w:t>»</w:t>
      </w:r>
      <w:r w:rsidR="00BF1368" w:rsidRPr="00822524">
        <w:rPr>
          <w:color w:val="000000" w:themeColor="text1"/>
        </w:rPr>
        <w:t>.</w:t>
      </w:r>
    </w:p>
    <w:p w14:paraId="4FA23B97" w14:textId="77777777" w:rsidR="00BF1368" w:rsidRDefault="004B46EC" w:rsidP="0061523B">
      <w:pPr>
        <w:widowControl w:val="0"/>
        <w:numPr>
          <w:ilvl w:val="0"/>
          <w:numId w:val="31"/>
        </w:numPr>
        <w:tabs>
          <w:tab w:val="left" w:pos="426"/>
        </w:tabs>
        <w:autoSpaceDE w:val="0"/>
        <w:autoSpaceDN w:val="0"/>
        <w:adjustRightInd w:val="0"/>
        <w:spacing w:line="360" w:lineRule="auto"/>
        <w:jc w:val="both"/>
        <w:rPr>
          <w:color w:val="000000" w:themeColor="text1"/>
        </w:rPr>
      </w:pPr>
      <w:r w:rsidRPr="00BF1368">
        <w:rPr>
          <w:color w:val="000000" w:themeColor="text1"/>
        </w:rPr>
        <w:t xml:space="preserve">Инструкция </w:t>
      </w:r>
      <w:r w:rsidR="000C6E1E" w:rsidRPr="00BF1368">
        <w:rPr>
          <w:color w:val="000000" w:themeColor="text1"/>
        </w:rPr>
        <w:t>№ 9</w:t>
      </w:r>
      <w:r w:rsidR="00B1273E" w:rsidRPr="00BF1368">
        <w:rPr>
          <w:color w:val="000000" w:themeColor="text1"/>
        </w:rPr>
        <w:t xml:space="preserve"> </w:t>
      </w:r>
      <w:r w:rsidR="00BF1368">
        <w:rPr>
          <w:color w:val="000000" w:themeColor="text1"/>
        </w:rPr>
        <w:t>«Правила</w:t>
      </w:r>
      <w:r w:rsidR="00BF1368" w:rsidRPr="00822524">
        <w:rPr>
          <w:color w:val="000000" w:themeColor="text1"/>
        </w:rPr>
        <w:t xml:space="preserve"> поведения </w:t>
      </w:r>
      <w:r w:rsidR="00BF1368">
        <w:rPr>
          <w:color w:val="000000" w:themeColor="text1"/>
        </w:rPr>
        <w:t>учащихся в период весенних</w:t>
      </w:r>
      <w:r w:rsidR="00BF1368" w:rsidRPr="00822524">
        <w:rPr>
          <w:color w:val="000000" w:themeColor="text1"/>
        </w:rPr>
        <w:t xml:space="preserve"> каникул</w:t>
      </w:r>
      <w:r w:rsidR="00BF1368">
        <w:rPr>
          <w:color w:val="000000" w:themeColor="text1"/>
        </w:rPr>
        <w:t>»</w:t>
      </w:r>
      <w:r w:rsidR="00BF1368" w:rsidRPr="00822524">
        <w:rPr>
          <w:color w:val="000000" w:themeColor="text1"/>
        </w:rPr>
        <w:t>.</w:t>
      </w:r>
    </w:p>
    <w:p w14:paraId="1DD4E1E8" w14:textId="77777777" w:rsidR="00BF1368" w:rsidRDefault="004B46EC" w:rsidP="0061523B">
      <w:pPr>
        <w:widowControl w:val="0"/>
        <w:numPr>
          <w:ilvl w:val="0"/>
          <w:numId w:val="31"/>
        </w:numPr>
        <w:tabs>
          <w:tab w:val="left" w:pos="426"/>
        </w:tabs>
        <w:autoSpaceDE w:val="0"/>
        <w:autoSpaceDN w:val="0"/>
        <w:adjustRightInd w:val="0"/>
        <w:spacing w:line="360" w:lineRule="auto"/>
        <w:jc w:val="both"/>
        <w:rPr>
          <w:color w:val="000000" w:themeColor="text1"/>
        </w:rPr>
      </w:pPr>
      <w:r w:rsidRPr="00BF1368">
        <w:rPr>
          <w:color w:val="000000" w:themeColor="text1"/>
        </w:rPr>
        <w:t>Инструкция</w:t>
      </w:r>
      <w:r w:rsidR="000C6E1E" w:rsidRPr="00BF1368">
        <w:rPr>
          <w:color w:val="000000" w:themeColor="text1"/>
        </w:rPr>
        <w:t xml:space="preserve"> № 10</w:t>
      </w:r>
      <w:r w:rsidR="00B1273E" w:rsidRPr="00BF1368">
        <w:rPr>
          <w:color w:val="000000" w:themeColor="text1"/>
        </w:rPr>
        <w:t xml:space="preserve"> </w:t>
      </w:r>
      <w:r w:rsidR="00BF1368">
        <w:rPr>
          <w:color w:val="000000" w:themeColor="text1"/>
        </w:rPr>
        <w:t>«Правила</w:t>
      </w:r>
      <w:r w:rsidR="00BF1368" w:rsidRPr="00822524">
        <w:rPr>
          <w:color w:val="000000" w:themeColor="text1"/>
        </w:rPr>
        <w:t xml:space="preserve"> поведения </w:t>
      </w:r>
      <w:r w:rsidR="00BF1368">
        <w:rPr>
          <w:color w:val="000000" w:themeColor="text1"/>
        </w:rPr>
        <w:t>учащихся в период летних</w:t>
      </w:r>
      <w:r w:rsidR="00BF1368" w:rsidRPr="00822524">
        <w:rPr>
          <w:color w:val="000000" w:themeColor="text1"/>
        </w:rPr>
        <w:t xml:space="preserve"> каникул</w:t>
      </w:r>
      <w:r w:rsidR="00BF1368">
        <w:rPr>
          <w:color w:val="000000" w:themeColor="text1"/>
        </w:rPr>
        <w:t>»</w:t>
      </w:r>
      <w:r w:rsidR="00BF1368" w:rsidRPr="00822524">
        <w:rPr>
          <w:color w:val="000000" w:themeColor="text1"/>
        </w:rPr>
        <w:t>.</w:t>
      </w:r>
    </w:p>
    <w:p w14:paraId="0AEB30CA" w14:textId="77777777" w:rsidR="004B46EC" w:rsidRPr="00BF1368" w:rsidRDefault="004B46EC" w:rsidP="0061523B">
      <w:pPr>
        <w:widowControl w:val="0"/>
        <w:numPr>
          <w:ilvl w:val="0"/>
          <w:numId w:val="31"/>
        </w:numPr>
        <w:tabs>
          <w:tab w:val="left" w:pos="426"/>
        </w:tabs>
        <w:autoSpaceDE w:val="0"/>
        <w:autoSpaceDN w:val="0"/>
        <w:adjustRightInd w:val="0"/>
        <w:spacing w:line="360" w:lineRule="auto"/>
        <w:jc w:val="both"/>
        <w:rPr>
          <w:color w:val="000000" w:themeColor="text1"/>
        </w:rPr>
      </w:pPr>
      <w:r w:rsidRPr="00BF1368">
        <w:rPr>
          <w:color w:val="000000" w:themeColor="text1"/>
        </w:rPr>
        <w:t xml:space="preserve">Инструкция </w:t>
      </w:r>
      <w:r w:rsidR="000C6E1E" w:rsidRPr="00BF1368">
        <w:rPr>
          <w:color w:val="000000" w:themeColor="text1"/>
        </w:rPr>
        <w:t>№ 11</w:t>
      </w:r>
      <w:r w:rsidR="000B091F" w:rsidRPr="00BF1368">
        <w:rPr>
          <w:color w:val="000000" w:themeColor="text1"/>
        </w:rPr>
        <w:t>.1.</w:t>
      </w:r>
      <w:r w:rsidR="00BF1368">
        <w:rPr>
          <w:color w:val="000000" w:themeColor="text1"/>
        </w:rPr>
        <w:t xml:space="preserve"> «Правила</w:t>
      </w:r>
      <w:r w:rsidRPr="00BF1368">
        <w:rPr>
          <w:color w:val="000000" w:themeColor="text1"/>
        </w:rPr>
        <w:t xml:space="preserve"> безопасного поведения на </w:t>
      </w:r>
      <w:r w:rsidR="00D433AB" w:rsidRPr="00BF1368">
        <w:rPr>
          <w:color w:val="000000" w:themeColor="text1"/>
        </w:rPr>
        <w:t>дорогах, в</w:t>
      </w:r>
      <w:r w:rsidR="00B1273E" w:rsidRPr="00BF1368">
        <w:rPr>
          <w:bCs/>
          <w:color w:val="000000" w:themeColor="text1"/>
        </w:rPr>
        <w:t xml:space="preserve"> общественном транспорте и </w:t>
      </w:r>
      <w:r w:rsidR="000B091F" w:rsidRPr="00BF1368">
        <w:rPr>
          <w:color w:val="000000" w:themeColor="text1"/>
        </w:rPr>
        <w:t xml:space="preserve">объектах </w:t>
      </w:r>
      <w:r w:rsidR="00BF1368">
        <w:rPr>
          <w:color w:val="000000" w:themeColor="text1"/>
        </w:rPr>
        <w:t>ЖД транспорта для обучающихся</w:t>
      </w:r>
      <w:r w:rsidR="000B091F" w:rsidRPr="00BF1368">
        <w:rPr>
          <w:color w:val="000000" w:themeColor="text1"/>
        </w:rPr>
        <w:t xml:space="preserve"> 1-5 классов</w:t>
      </w:r>
      <w:r w:rsidR="00BF1368">
        <w:rPr>
          <w:color w:val="000000" w:themeColor="text1"/>
        </w:rPr>
        <w:t>»</w:t>
      </w:r>
      <w:r w:rsidR="000B091F" w:rsidRPr="00BF1368">
        <w:rPr>
          <w:color w:val="000000" w:themeColor="text1"/>
        </w:rPr>
        <w:t>.</w:t>
      </w:r>
    </w:p>
    <w:p w14:paraId="7BBB6F00" w14:textId="77777777" w:rsidR="0061523B" w:rsidRDefault="000B091F" w:rsidP="0061523B">
      <w:pPr>
        <w:widowControl w:val="0"/>
        <w:numPr>
          <w:ilvl w:val="0"/>
          <w:numId w:val="31"/>
        </w:numPr>
        <w:tabs>
          <w:tab w:val="left" w:pos="426"/>
        </w:tabs>
        <w:autoSpaceDE w:val="0"/>
        <w:autoSpaceDN w:val="0"/>
        <w:adjustRightInd w:val="0"/>
        <w:spacing w:line="360" w:lineRule="auto"/>
        <w:rPr>
          <w:color w:val="000000" w:themeColor="text1"/>
        </w:rPr>
      </w:pPr>
      <w:r w:rsidRPr="0061523B">
        <w:rPr>
          <w:color w:val="000000" w:themeColor="text1"/>
        </w:rPr>
        <w:t xml:space="preserve">Инструкция № 11.2. </w:t>
      </w:r>
      <w:r w:rsidR="0061523B">
        <w:rPr>
          <w:color w:val="000000" w:themeColor="text1"/>
        </w:rPr>
        <w:t>«Правила</w:t>
      </w:r>
      <w:r w:rsidR="0061523B" w:rsidRPr="00BF1368">
        <w:rPr>
          <w:color w:val="000000" w:themeColor="text1"/>
        </w:rPr>
        <w:t xml:space="preserve"> безопасного поведения на дорогах, в</w:t>
      </w:r>
      <w:r w:rsidR="0061523B" w:rsidRPr="00BF1368">
        <w:rPr>
          <w:bCs/>
          <w:color w:val="000000" w:themeColor="text1"/>
        </w:rPr>
        <w:t xml:space="preserve"> общественном транспорте и </w:t>
      </w:r>
      <w:r w:rsidR="0061523B" w:rsidRPr="00BF1368">
        <w:rPr>
          <w:color w:val="000000" w:themeColor="text1"/>
        </w:rPr>
        <w:t xml:space="preserve">объектах </w:t>
      </w:r>
      <w:r w:rsidR="0061523B">
        <w:rPr>
          <w:color w:val="000000" w:themeColor="text1"/>
        </w:rPr>
        <w:t>ЖД транспорта для обучающихся 6-11</w:t>
      </w:r>
      <w:r w:rsidR="0061523B" w:rsidRPr="00BF1368">
        <w:rPr>
          <w:color w:val="000000" w:themeColor="text1"/>
        </w:rPr>
        <w:t xml:space="preserve"> классов</w:t>
      </w:r>
      <w:r w:rsidR="0061523B">
        <w:rPr>
          <w:color w:val="000000" w:themeColor="text1"/>
        </w:rPr>
        <w:t>»</w:t>
      </w:r>
      <w:r w:rsidR="0061523B" w:rsidRPr="00BF1368">
        <w:rPr>
          <w:color w:val="000000" w:themeColor="text1"/>
        </w:rPr>
        <w:t>.</w:t>
      </w:r>
    </w:p>
    <w:p w14:paraId="609E46FD" w14:textId="77777777" w:rsidR="00E62960" w:rsidRPr="0043728F" w:rsidRDefault="004B46EC" w:rsidP="00771205">
      <w:pPr>
        <w:widowControl w:val="0"/>
        <w:numPr>
          <w:ilvl w:val="0"/>
          <w:numId w:val="31"/>
        </w:numPr>
        <w:tabs>
          <w:tab w:val="left" w:pos="426"/>
        </w:tabs>
        <w:autoSpaceDE w:val="0"/>
        <w:autoSpaceDN w:val="0"/>
        <w:adjustRightInd w:val="0"/>
        <w:spacing w:line="360" w:lineRule="auto"/>
        <w:rPr>
          <w:color w:val="000000" w:themeColor="text1"/>
        </w:rPr>
      </w:pPr>
      <w:r w:rsidRPr="0061523B">
        <w:rPr>
          <w:bCs/>
          <w:color w:val="000000" w:themeColor="text1"/>
        </w:rPr>
        <w:t>Инструкция</w:t>
      </w:r>
      <w:r w:rsidR="000B091F" w:rsidRPr="0061523B">
        <w:rPr>
          <w:bCs/>
          <w:color w:val="000000" w:themeColor="text1"/>
        </w:rPr>
        <w:t xml:space="preserve"> № 12</w:t>
      </w:r>
      <w:r w:rsidRPr="0061523B">
        <w:rPr>
          <w:bCs/>
          <w:color w:val="000000" w:themeColor="text1"/>
        </w:rPr>
        <w:t xml:space="preserve"> </w:t>
      </w:r>
      <w:r w:rsidR="0061523B">
        <w:rPr>
          <w:bCs/>
          <w:color w:val="000000" w:themeColor="text1"/>
        </w:rPr>
        <w:t>«Правила</w:t>
      </w:r>
      <w:r w:rsidR="00195815" w:rsidRPr="0061523B">
        <w:rPr>
          <w:bCs/>
          <w:color w:val="000000" w:themeColor="text1"/>
        </w:rPr>
        <w:t xml:space="preserve"> </w:t>
      </w:r>
      <w:r w:rsidR="005A096C" w:rsidRPr="0061523B">
        <w:rPr>
          <w:bCs/>
          <w:color w:val="000000" w:themeColor="text1"/>
        </w:rPr>
        <w:t xml:space="preserve">поведения при массовых </w:t>
      </w:r>
      <w:r w:rsidR="00544582">
        <w:rPr>
          <w:bCs/>
          <w:color w:val="000000" w:themeColor="text1"/>
        </w:rPr>
        <w:t xml:space="preserve">общешкольных </w:t>
      </w:r>
      <w:r w:rsidR="005A096C" w:rsidRPr="0061523B">
        <w:rPr>
          <w:bCs/>
          <w:color w:val="000000" w:themeColor="text1"/>
        </w:rPr>
        <w:t>мероприятиях</w:t>
      </w:r>
      <w:r w:rsidR="00544582">
        <w:rPr>
          <w:bCs/>
          <w:color w:val="000000" w:themeColor="text1"/>
        </w:rPr>
        <w:t>»</w:t>
      </w:r>
      <w:r w:rsidR="005A096C" w:rsidRPr="0061523B">
        <w:rPr>
          <w:bCs/>
          <w:color w:val="000000" w:themeColor="text1"/>
        </w:rPr>
        <w:t>.</w:t>
      </w:r>
    </w:p>
    <w:p w14:paraId="331638A5" w14:textId="77777777" w:rsidR="0043728F" w:rsidRPr="00771205" w:rsidRDefault="00D52C35" w:rsidP="00D52C35">
      <w:pPr>
        <w:widowControl w:val="0"/>
        <w:numPr>
          <w:ilvl w:val="0"/>
          <w:numId w:val="31"/>
        </w:numPr>
        <w:tabs>
          <w:tab w:val="left" w:pos="426"/>
        </w:tabs>
        <w:autoSpaceDE w:val="0"/>
        <w:autoSpaceDN w:val="0"/>
        <w:adjustRightInd w:val="0"/>
        <w:spacing w:line="360" w:lineRule="auto"/>
        <w:rPr>
          <w:color w:val="000000" w:themeColor="text1"/>
        </w:rPr>
      </w:pPr>
      <w:r>
        <w:rPr>
          <w:color w:val="000000" w:themeColor="text1"/>
        </w:rPr>
        <w:t xml:space="preserve">Листок регистрации </w:t>
      </w:r>
      <w:r w:rsidRPr="00D52C35">
        <w:rPr>
          <w:color w:val="000000" w:themeColor="text1"/>
        </w:rPr>
        <w:t>учащихся по технике безопасности</w:t>
      </w:r>
      <w:r>
        <w:rPr>
          <w:color w:val="000000" w:themeColor="text1"/>
        </w:rPr>
        <w:t>.</w:t>
      </w:r>
    </w:p>
    <w:p w14:paraId="548A6A90" w14:textId="77777777" w:rsidR="00771205" w:rsidRPr="00B03D30" w:rsidRDefault="00771205" w:rsidP="00B03D30">
      <w:pPr>
        <w:spacing w:line="360" w:lineRule="auto"/>
        <w:rPr>
          <w:color w:val="000000" w:themeColor="text1"/>
          <w:sz w:val="28"/>
          <w:szCs w:val="28"/>
        </w:rPr>
      </w:pPr>
    </w:p>
    <w:p w14:paraId="5D270714" w14:textId="77777777" w:rsidR="00771205" w:rsidRPr="00771205" w:rsidRDefault="00771205" w:rsidP="00771205">
      <w:pPr>
        <w:pStyle w:val="af"/>
        <w:spacing w:line="360" w:lineRule="auto"/>
        <w:ind w:left="720"/>
        <w:jc w:val="center"/>
        <w:rPr>
          <w:color w:val="000000" w:themeColor="text1"/>
          <w:sz w:val="28"/>
          <w:szCs w:val="28"/>
        </w:rPr>
      </w:pPr>
      <w:r w:rsidRPr="00771205">
        <w:rPr>
          <w:color w:val="000000" w:themeColor="text1"/>
          <w:sz w:val="28"/>
          <w:szCs w:val="28"/>
        </w:rPr>
        <w:lastRenderedPageBreak/>
        <w:t>Памятка к заполнению журнала инструктажей по охране труда</w:t>
      </w:r>
    </w:p>
    <w:p w14:paraId="3D477244" w14:textId="77777777" w:rsidR="00771205" w:rsidRDefault="00771205" w:rsidP="00771205">
      <w:pPr>
        <w:shd w:val="clear" w:color="auto" w:fill="FFFFFF"/>
        <w:rPr>
          <w:color w:val="000000"/>
        </w:rPr>
      </w:pPr>
    </w:p>
    <w:p w14:paraId="78F77909" w14:textId="77777777" w:rsidR="00771205" w:rsidRDefault="00771205" w:rsidP="00771205">
      <w:pPr>
        <w:shd w:val="clear" w:color="auto" w:fill="FFFFFF"/>
        <w:rPr>
          <w:color w:val="000000"/>
        </w:rPr>
      </w:pPr>
    </w:p>
    <w:p w14:paraId="48EB4268" w14:textId="77777777" w:rsidR="00E62960" w:rsidRPr="00771205" w:rsidRDefault="00771205" w:rsidP="00771205">
      <w:pPr>
        <w:shd w:val="clear" w:color="auto" w:fill="FFFFFF"/>
        <w:rPr>
          <w:color w:val="000000"/>
        </w:rPr>
      </w:pPr>
      <w:r w:rsidRPr="00706187">
        <w:rPr>
          <w:i/>
          <w:color w:val="000000"/>
        </w:rPr>
        <w:t xml:space="preserve">1. </w:t>
      </w:r>
      <w:r w:rsidR="00E62960" w:rsidRPr="00706187">
        <w:rPr>
          <w:i/>
          <w:color w:val="000000"/>
        </w:rPr>
        <w:t>Требования к заполнению</w:t>
      </w:r>
      <w:r w:rsidR="00E62960" w:rsidRPr="00771205">
        <w:rPr>
          <w:color w:val="000000"/>
        </w:rPr>
        <w:t>:</w:t>
      </w:r>
    </w:p>
    <w:p w14:paraId="045F7E9B" w14:textId="77777777" w:rsidR="00E62960" w:rsidRPr="00771205" w:rsidRDefault="00E62960" w:rsidP="00771205">
      <w:pPr>
        <w:shd w:val="clear" w:color="auto" w:fill="FFFFFF"/>
        <w:rPr>
          <w:color w:val="000000"/>
        </w:rPr>
      </w:pPr>
      <w:r w:rsidRPr="00771205">
        <w:rPr>
          <w:color w:val="000000"/>
        </w:rPr>
        <w:t>1.1. Даты должны быть проставлены напротив каждой фамилии ученика.</w:t>
      </w:r>
    </w:p>
    <w:p w14:paraId="5E88A639" w14:textId="77777777" w:rsidR="00E62960" w:rsidRPr="00771205" w:rsidRDefault="00706187" w:rsidP="00771205">
      <w:pPr>
        <w:shd w:val="clear" w:color="auto" w:fill="FFFFFF"/>
        <w:rPr>
          <w:color w:val="000000"/>
        </w:rPr>
      </w:pPr>
      <w:r>
        <w:rPr>
          <w:color w:val="000000"/>
        </w:rPr>
        <w:t>1.2. В графе 3</w:t>
      </w:r>
      <w:r w:rsidR="00E62960" w:rsidRPr="00771205">
        <w:rPr>
          <w:color w:val="000000"/>
        </w:rPr>
        <w:t xml:space="preserve"> проставляются фамилии и инициалы</w:t>
      </w:r>
      <w:r>
        <w:rPr>
          <w:color w:val="000000"/>
        </w:rPr>
        <w:t>.</w:t>
      </w:r>
    </w:p>
    <w:p w14:paraId="3B5DAF1A" w14:textId="77777777" w:rsidR="00E62960" w:rsidRPr="00771205" w:rsidRDefault="00E62960" w:rsidP="00771205">
      <w:pPr>
        <w:shd w:val="clear" w:color="auto" w:fill="FFFFFF"/>
        <w:rPr>
          <w:color w:val="000000"/>
        </w:rPr>
      </w:pPr>
      <w:r w:rsidRPr="00771205">
        <w:rPr>
          <w:color w:val="000000"/>
        </w:rPr>
        <w:t xml:space="preserve">1.3. </w:t>
      </w:r>
      <w:r w:rsidR="00706187">
        <w:rPr>
          <w:color w:val="000000"/>
        </w:rPr>
        <w:t>Класс, ФИО классного руководителя, номер инструкции должны быть прописаны на каждом листке регистрации инструктажей.</w:t>
      </w:r>
    </w:p>
    <w:p w14:paraId="14133C7C" w14:textId="77777777" w:rsidR="00E62960" w:rsidRDefault="00E62960" w:rsidP="00771205">
      <w:pPr>
        <w:shd w:val="clear" w:color="auto" w:fill="FFFFFF"/>
        <w:rPr>
          <w:color w:val="000000"/>
        </w:rPr>
      </w:pPr>
      <w:r w:rsidRPr="00771205">
        <w:rPr>
          <w:color w:val="000000"/>
        </w:rPr>
        <w:t xml:space="preserve">1.4. </w:t>
      </w:r>
      <w:r w:rsidR="00706187">
        <w:rPr>
          <w:color w:val="000000"/>
        </w:rPr>
        <w:t>В графе 5 (подпись инструктируемого</w:t>
      </w:r>
      <w:r w:rsidRPr="00771205">
        <w:rPr>
          <w:color w:val="000000"/>
        </w:rPr>
        <w:t>) не должно быть пустых мест</w:t>
      </w:r>
      <w:r w:rsidR="00706187">
        <w:rPr>
          <w:color w:val="000000"/>
        </w:rPr>
        <w:t>.</w:t>
      </w:r>
    </w:p>
    <w:p w14:paraId="410411D3" w14:textId="77777777" w:rsidR="00706187" w:rsidRPr="00771205" w:rsidRDefault="00706187" w:rsidP="00771205">
      <w:pPr>
        <w:shd w:val="clear" w:color="auto" w:fill="FFFFFF"/>
        <w:rPr>
          <w:color w:val="000000"/>
        </w:rPr>
      </w:pPr>
      <w:r>
        <w:rPr>
          <w:color w:val="000000"/>
        </w:rPr>
        <w:t>1.5. В графе 5 обучающиеся, достигшие 15 лет, расписываются самостоятельно, в остальных случаях свою подпись ставит классный руководитель.</w:t>
      </w:r>
    </w:p>
    <w:p w14:paraId="542CAF02" w14:textId="77777777" w:rsidR="00E62960" w:rsidRPr="00771205" w:rsidRDefault="00586E07" w:rsidP="00771205">
      <w:pPr>
        <w:shd w:val="clear" w:color="auto" w:fill="FFFFFF"/>
        <w:rPr>
          <w:color w:val="000000"/>
        </w:rPr>
      </w:pPr>
      <w:r>
        <w:rPr>
          <w:color w:val="000000"/>
        </w:rPr>
        <w:t>1.6</w:t>
      </w:r>
      <w:r w:rsidR="00E62960" w:rsidRPr="00771205">
        <w:rPr>
          <w:color w:val="000000"/>
        </w:rPr>
        <w:t>. Подпись инструк</w:t>
      </w:r>
      <w:r w:rsidR="00706187">
        <w:rPr>
          <w:color w:val="000000"/>
        </w:rPr>
        <w:t>тора ставится напротив каждой подписи инстр</w:t>
      </w:r>
      <w:r>
        <w:rPr>
          <w:color w:val="000000"/>
        </w:rPr>
        <w:t>уктируемого</w:t>
      </w:r>
      <w:r w:rsidR="00706187">
        <w:rPr>
          <w:color w:val="000000"/>
        </w:rPr>
        <w:t xml:space="preserve">. </w:t>
      </w:r>
    </w:p>
    <w:p w14:paraId="5142B405" w14:textId="77777777" w:rsidR="00586E07" w:rsidRDefault="00586E07" w:rsidP="00586E07">
      <w:pPr>
        <w:shd w:val="clear" w:color="auto" w:fill="FFFFFF"/>
        <w:rPr>
          <w:color w:val="000000"/>
        </w:rPr>
      </w:pPr>
      <w:r>
        <w:rPr>
          <w:color w:val="000000"/>
        </w:rPr>
        <w:t>1.7</w:t>
      </w:r>
      <w:r w:rsidR="00E62960" w:rsidRPr="00771205">
        <w:rPr>
          <w:color w:val="000000"/>
        </w:rPr>
        <w:t>.</w:t>
      </w:r>
      <w:r>
        <w:rPr>
          <w:color w:val="000000"/>
        </w:rPr>
        <w:t xml:space="preserve"> </w:t>
      </w:r>
      <w:r w:rsidRPr="00771205">
        <w:rPr>
          <w:color w:val="000000"/>
        </w:rPr>
        <w:t>Каждый инструктаж оформляется отдельно</w:t>
      </w:r>
      <w:r>
        <w:rPr>
          <w:color w:val="000000"/>
        </w:rPr>
        <w:t>.</w:t>
      </w:r>
      <w:r w:rsidR="00E62960" w:rsidRPr="00771205">
        <w:rPr>
          <w:color w:val="000000"/>
        </w:rPr>
        <w:t xml:space="preserve"> </w:t>
      </w:r>
    </w:p>
    <w:p w14:paraId="07010AEC" w14:textId="77777777" w:rsidR="00E62960" w:rsidRPr="00771205" w:rsidRDefault="00586E07" w:rsidP="00771205">
      <w:pPr>
        <w:shd w:val="clear" w:color="auto" w:fill="FFFFFF"/>
        <w:rPr>
          <w:color w:val="000000"/>
        </w:rPr>
      </w:pPr>
      <w:r>
        <w:rPr>
          <w:color w:val="000000"/>
        </w:rPr>
        <w:t>1.8</w:t>
      </w:r>
      <w:r w:rsidR="00E62960" w:rsidRPr="00771205">
        <w:rPr>
          <w:color w:val="000000"/>
        </w:rPr>
        <w:t xml:space="preserve">. </w:t>
      </w:r>
      <w:r w:rsidRPr="00771205">
        <w:rPr>
          <w:color w:val="000000"/>
        </w:rPr>
        <w:t xml:space="preserve">Все </w:t>
      </w:r>
      <w:r>
        <w:rPr>
          <w:color w:val="000000"/>
        </w:rPr>
        <w:t>инструктажи должны быть проведены 2 раза в год, согласно, приведенной ниже, циклограмме</w:t>
      </w:r>
      <w:r w:rsidR="006F0D7D">
        <w:rPr>
          <w:color w:val="000000"/>
        </w:rPr>
        <w:t>:</w:t>
      </w:r>
    </w:p>
    <w:p w14:paraId="4E0CB0D0" w14:textId="77777777" w:rsidR="00E62960" w:rsidRDefault="00E62960" w:rsidP="00AE28FA">
      <w:pPr>
        <w:spacing w:line="360" w:lineRule="auto"/>
        <w:jc w:val="both"/>
        <w:rPr>
          <w:sz w:val="40"/>
          <w:szCs w:val="40"/>
        </w:rPr>
      </w:pPr>
    </w:p>
    <w:p w14:paraId="57E7F46D" w14:textId="77777777" w:rsidR="006F0D7D" w:rsidRPr="005B7BC7" w:rsidRDefault="006F0D7D" w:rsidP="00787492">
      <w:pPr>
        <w:spacing w:line="360" w:lineRule="auto"/>
        <w:ind w:hanging="284"/>
        <w:jc w:val="both"/>
        <w:rPr>
          <w:sz w:val="40"/>
          <w:szCs w:val="40"/>
        </w:rPr>
      </w:pPr>
      <w:r w:rsidRPr="006F0D7D">
        <w:rPr>
          <w:noProof/>
        </w:rPr>
        <w:drawing>
          <wp:inline distT="0" distB="0" distL="0" distR="0" wp14:anchorId="7898E3C5" wp14:editId="1C66E52B">
            <wp:extent cx="6774529" cy="2660650"/>
            <wp:effectExtent l="0" t="0" r="762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3761" cy="2676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F0D7D" w:rsidRPr="005B7BC7" w:rsidSect="0046059B">
      <w:headerReference w:type="default" r:id="rId9"/>
      <w:headerReference w:type="first" r:id="rId10"/>
      <w:pgSz w:w="11906" w:h="16838"/>
      <w:pgMar w:top="1440" w:right="1080" w:bottom="1440" w:left="1080" w:header="284" w:footer="20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664FDC" w14:textId="77777777" w:rsidR="00706187" w:rsidRDefault="00706187" w:rsidP="00825BFC">
      <w:r>
        <w:separator/>
      </w:r>
    </w:p>
  </w:endnote>
  <w:endnote w:type="continuationSeparator" w:id="0">
    <w:p w14:paraId="0999EDCB" w14:textId="77777777" w:rsidR="00706187" w:rsidRDefault="00706187" w:rsidP="00825B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yriad Pro">
    <w:altName w:val="Arial"/>
    <w:panose1 w:val="020B0604020202020204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TimesNewRomanPSMT">
    <w:altName w:val="Arial Unicode MS"/>
    <w:panose1 w:val="020B0604020202020204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726BFA" w14:textId="77777777" w:rsidR="00706187" w:rsidRDefault="00706187" w:rsidP="00825BFC">
      <w:r>
        <w:separator/>
      </w:r>
    </w:p>
  </w:footnote>
  <w:footnote w:type="continuationSeparator" w:id="0">
    <w:p w14:paraId="5D226393" w14:textId="77777777" w:rsidR="00706187" w:rsidRDefault="00706187" w:rsidP="00825B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b"/>
      <w:tblW w:w="10389" w:type="dxa"/>
      <w:tblInd w:w="-74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389"/>
    </w:tblGrid>
    <w:tr w:rsidR="00706187" w14:paraId="5EDFDB98" w14:textId="77777777" w:rsidTr="00B36AC4">
      <w:trPr>
        <w:trHeight w:val="387"/>
      </w:trPr>
      <w:tc>
        <w:tcPr>
          <w:tcW w:w="10389" w:type="dxa"/>
        </w:tcPr>
        <w:p w14:paraId="6041FEFB" w14:textId="57A33E6E" w:rsidR="00706187" w:rsidRDefault="00706187" w:rsidP="00BE4508">
          <w:pPr>
            <w:jc w:val="center"/>
          </w:pPr>
        </w:p>
      </w:tc>
    </w:tr>
  </w:tbl>
  <w:p w14:paraId="4CF82C16" w14:textId="77777777" w:rsidR="00706187" w:rsidRPr="00B36AC4" w:rsidRDefault="00706187" w:rsidP="00B36AC4">
    <w:pPr>
      <w:pStyle w:val="a7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ECB59E" w14:textId="77777777" w:rsidR="00706187" w:rsidRPr="00B36AC4" w:rsidRDefault="00706187" w:rsidP="00723B40">
    <w:pPr>
      <w:pStyle w:val="a7"/>
      <w:rPr>
        <w:sz w:val="2"/>
        <w:szCs w:val="2"/>
      </w:rPr>
    </w:pPr>
  </w:p>
  <w:p w14:paraId="2F006589" w14:textId="77777777" w:rsidR="00706187" w:rsidRPr="00723B40" w:rsidRDefault="00706187" w:rsidP="00723B40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861BF"/>
    <w:multiLevelType w:val="hybridMultilevel"/>
    <w:tmpl w:val="E0A84DA6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714851"/>
    <w:multiLevelType w:val="hybridMultilevel"/>
    <w:tmpl w:val="AF1AFB7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8EE3257"/>
    <w:multiLevelType w:val="hybridMultilevel"/>
    <w:tmpl w:val="7D06DD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6A3A94"/>
    <w:multiLevelType w:val="hybridMultilevel"/>
    <w:tmpl w:val="1BB8D70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18A1FDF"/>
    <w:multiLevelType w:val="hybridMultilevel"/>
    <w:tmpl w:val="9E8CD5BC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167D00FF"/>
    <w:multiLevelType w:val="hybridMultilevel"/>
    <w:tmpl w:val="9E3ABB96"/>
    <w:lvl w:ilvl="0" w:tplc="8AEC0860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052974"/>
    <w:multiLevelType w:val="hybridMultilevel"/>
    <w:tmpl w:val="7072209E"/>
    <w:lvl w:ilvl="0" w:tplc="985222BA">
      <w:start w:val="1"/>
      <w:numFmt w:val="decimal"/>
      <w:lvlText w:val="%1."/>
      <w:lvlJc w:val="left"/>
      <w:pPr>
        <w:ind w:left="1005" w:hanging="645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826828"/>
    <w:multiLevelType w:val="multilevel"/>
    <w:tmpl w:val="324C03A4"/>
    <w:lvl w:ilvl="0">
      <w:start w:val="1"/>
      <w:numFmt w:val="decimal"/>
      <w:lvlText w:val="4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4407513"/>
    <w:multiLevelType w:val="hybridMultilevel"/>
    <w:tmpl w:val="458ECB2C"/>
    <w:lvl w:ilvl="0" w:tplc="2E2CB19C">
      <w:start w:val="1"/>
      <w:numFmt w:val="decimal"/>
      <w:lvlText w:val="%1."/>
      <w:lvlJc w:val="left"/>
      <w:pPr>
        <w:ind w:left="1068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26011C18"/>
    <w:multiLevelType w:val="hybridMultilevel"/>
    <w:tmpl w:val="4536A2BE"/>
    <w:lvl w:ilvl="0" w:tplc="7FEC085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2AF369FD"/>
    <w:multiLevelType w:val="hybridMultilevel"/>
    <w:tmpl w:val="98E4F3D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4543AF1"/>
    <w:multiLevelType w:val="multilevel"/>
    <w:tmpl w:val="B0844688"/>
    <w:lvl w:ilvl="0">
      <w:start w:val="1"/>
      <w:numFmt w:val="decimal"/>
      <w:lvlText w:val="3.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61729C4"/>
    <w:multiLevelType w:val="hybridMultilevel"/>
    <w:tmpl w:val="D9F4229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6E91135"/>
    <w:multiLevelType w:val="hybridMultilevel"/>
    <w:tmpl w:val="86B4184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9A04DF3"/>
    <w:multiLevelType w:val="multilevel"/>
    <w:tmpl w:val="60EC91AC"/>
    <w:lvl w:ilvl="0">
      <w:start w:val="5"/>
      <w:numFmt w:val="decimal"/>
      <w:lvlText w:val="%1"/>
      <w:lvlJc w:val="left"/>
      <w:pPr>
        <w:ind w:left="560" w:hanging="420"/>
      </w:pPr>
      <w:rPr>
        <w:rFonts w:hint="default"/>
        <w:lang w:val="ru-RU" w:eastAsia="ru-RU" w:bidi="ru-RU"/>
      </w:rPr>
    </w:lvl>
    <w:lvl w:ilvl="1">
      <w:start w:val="1"/>
      <w:numFmt w:val="decimal"/>
      <w:lvlText w:val="%1.%2"/>
      <w:lvlJc w:val="left"/>
      <w:pPr>
        <w:ind w:left="560" w:hanging="420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ru-RU" w:eastAsia="ru-RU" w:bidi="ru-RU"/>
      </w:rPr>
    </w:lvl>
    <w:lvl w:ilvl="2">
      <w:start w:val="1"/>
      <w:numFmt w:val="decimal"/>
      <w:lvlText w:val="%1.%2.%3"/>
      <w:lvlJc w:val="left"/>
      <w:pPr>
        <w:ind w:left="140" w:hanging="633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  <w:lang w:val="ru-RU" w:eastAsia="ru-RU" w:bidi="ru-RU"/>
      </w:rPr>
    </w:lvl>
    <w:lvl w:ilvl="3">
      <w:numFmt w:val="bullet"/>
      <w:lvlText w:val="•"/>
      <w:lvlJc w:val="left"/>
      <w:pPr>
        <w:ind w:left="2835" w:hanging="633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3973" w:hanging="633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111" w:hanging="633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6248" w:hanging="633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7386" w:hanging="633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8524" w:hanging="633"/>
      </w:pPr>
      <w:rPr>
        <w:rFonts w:hint="default"/>
        <w:lang w:val="ru-RU" w:eastAsia="ru-RU" w:bidi="ru-RU"/>
      </w:rPr>
    </w:lvl>
  </w:abstractNum>
  <w:abstractNum w:abstractNumId="15" w15:restartNumberingAfterBreak="0">
    <w:nsid w:val="4B3864E2"/>
    <w:multiLevelType w:val="hybridMultilevel"/>
    <w:tmpl w:val="3118EAD2"/>
    <w:lvl w:ilvl="0" w:tplc="041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6" w15:restartNumberingAfterBreak="0">
    <w:nsid w:val="4D6B4CE4"/>
    <w:multiLevelType w:val="hybridMultilevel"/>
    <w:tmpl w:val="6B32F046"/>
    <w:lvl w:ilvl="0" w:tplc="B9F0B118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7" w15:restartNumberingAfterBreak="0">
    <w:nsid w:val="592F1F62"/>
    <w:multiLevelType w:val="multilevel"/>
    <w:tmpl w:val="1668EFE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6"/>
        <w:u w:val="none"/>
        <w:lang w:val="ru-RU" w:eastAsia="ru-RU" w:bidi="ru-RU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8"/>
        <w:u w:val="none"/>
        <w:lang w:val="ru-RU" w:eastAsia="ru-RU" w:bidi="ru-RU"/>
      </w:rPr>
    </w:lvl>
    <w:lvl w:ilvl="2">
      <w:start w:val="1"/>
      <w:numFmt w:val="decimal"/>
      <w:lvlText w:val="%1.%2.%3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8"/>
        <w:u w:val="none"/>
        <w:lang w:val="ru-RU" w:eastAsia="ru-RU" w:bidi="ru-RU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59850462"/>
    <w:multiLevelType w:val="hybridMultilevel"/>
    <w:tmpl w:val="A8B46A64"/>
    <w:lvl w:ilvl="0" w:tplc="0419000F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3F04BD"/>
    <w:multiLevelType w:val="hybridMultilevel"/>
    <w:tmpl w:val="D0085E0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4DB64E1"/>
    <w:multiLevelType w:val="multilevel"/>
    <w:tmpl w:val="B3A65CB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664D5C6F"/>
    <w:multiLevelType w:val="multilevel"/>
    <w:tmpl w:val="619C1328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67D76A6D"/>
    <w:multiLevelType w:val="multilevel"/>
    <w:tmpl w:val="4E18756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6BF32348"/>
    <w:multiLevelType w:val="multilevel"/>
    <w:tmpl w:val="2278B5FA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92" w:hanging="52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24" w15:restartNumberingAfterBreak="0">
    <w:nsid w:val="6DBC20DC"/>
    <w:multiLevelType w:val="multilevel"/>
    <w:tmpl w:val="A210B06A"/>
    <w:lvl w:ilvl="0">
      <w:start w:val="1"/>
      <w:numFmt w:val="decimal"/>
      <w:lvlText w:val="%1."/>
      <w:lvlJc w:val="left"/>
      <w:pPr>
        <w:ind w:left="1797" w:hanging="930"/>
      </w:pPr>
      <w:rPr>
        <w:rFonts w:hint="default"/>
        <w:b/>
      </w:rPr>
    </w:lvl>
    <w:lvl w:ilvl="1">
      <w:start w:val="4"/>
      <w:numFmt w:val="decimal"/>
      <w:isLgl/>
      <w:lvlText w:val="%1.%2."/>
      <w:lvlJc w:val="left"/>
      <w:pPr>
        <w:ind w:left="2217" w:hanging="135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17" w:hanging="135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17" w:hanging="135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17" w:hanging="135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6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27" w:hanging="2160"/>
      </w:pPr>
      <w:rPr>
        <w:rFonts w:hint="default"/>
      </w:rPr>
    </w:lvl>
  </w:abstractNum>
  <w:abstractNum w:abstractNumId="25" w15:restartNumberingAfterBreak="0">
    <w:nsid w:val="70BB0E51"/>
    <w:multiLevelType w:val="hybridMultilevel"/>
    <w:tmpl w:val="B754B5E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3A67A4A"/>
    <w:multiLevelType w:val="hybridMultilevel"/>
    <w:tmpl w:val="A6325F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E847F7"/>
    <w:multiLevelType w:val="hybridMultilevel"/>
    <w:tmpl w:val="7744E374"/>
    <w:lvl w:ilvl="0" w:tplc="8F7C0FC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8" w15:restartNumberingAfterBreak="0">
    <w:nsid w:val="7BE006DE"/>
    <w:multiLevelType w:val="hybridMultilevel"/>
    <w:tmpl w:val="622EEE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B72543"/>
    <w:multiLevelType w:val="hybridMultilevel"/>
    <w:tmpl w:val="190C4B86"/>
    <w:lvl w:ilvl="0" w:tplc="44E80054">
      <w:start w:val="1"/>
      <w:numFmt w:val="decimal"/>
      <w:lvlText w:val="%1."/>
      <w:lvlJc w:val="left"/>
      <w:pPr>
        <w:ind w:left="11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48" w:hanging="360"/>
      </w:pPr>
    </w:lvl>
    <w:lvl w:ilvl="2" w:tplc="0419001B" w:tentative="1">
      <w:start w:val="1"/>
      <w:numFmt w:val="lowerRoman"/>
      <w:lvlText w:val="%3."/>
      <w:lvlJc w:val="right"/>
      <w:pPr>
        <w:ind w:left="2568" w:hanging="180"/>
      </w:pPr>
    </w:lvl>
    <w:lvl w:ilvl="3" w:tplc="0419000F" w:tentative="1">
      <w:start w:val="1"/>
      <w:numFmt w:val="decimal"/>
      <w:lvlText w:val="%4."/>
      <w:lvlJc w:val="left"/>
      <w:pPr>
        <w:ind w:left="3288" w:hanging="360"/>
      </w:pPr>
    </w:lvl>
    <w:lvl w:ilvl="4" w:tplc="04190019" w:tentative="1">
      <w:start w:val="1"/>
      <w:numFmt w:val="lowerLetter"/>
      <w:lvlText w:val="%5."/>
      <w:lvlJc w:val="left"/>
      <w:pPr>
        <w:ind w:left="4008" w:hanging="360"/>
      </w:pPr>
    </w:lvl>
    <w:lvl w:ilvl="5" w:tplc="0419001B" w:tentative="1">
      <w:start w:val="1"/>
      <w:numFmt w:val="lowerRoman"/>
      <w:lvlText w:val="%6."/>
      <w:lvlJc w:val="right"/>
      <w:pPr>
        <w:ind w:left="4728" w:hanging="180"/>
      </w:pPr>
    </w:lvl>
    <w:lvl w:ilvl="6" w:tplc="0419000F" w:tentative="1">
      <w:start w:val="1"/>
      <w:numFmt w:val="decimal"/>
      <w:lvlText w:val="%7."/>
      <w:lvlJc w:val="left"/>
      <w:pPr>
        <w:ind w:left="5448" w:hanging="360"/>
      </w:pPr>
    </w:lvl>
    <w:lvl w:ilvl="7" w:tplc="04190019" w:tentative="1">
      <w:start w:val="1"/>
      <w:numFmt w:val="lowerLetter"/>
      <w:lvlText w:val="%8."/>
      <w:lvlJc w:val="left"/>
      <w:pPr>
        <w:ind w:left="6168" w:hanging="360"/>
      </w:pPr>
    </w:lvl>
    <w:lvl w:ilvl="8" w:tplc="0419001B" w:tentative="1">
      <w:start w:val="1"/>
      <w:numFmt w:val="lowerRoman"/>
      <w:lvlText w:val="%9."/>
      <w:lvlJc w:val="right"/>
      <w:pPr>
        <w:ind w:left="6888" w:hanging="180"/>
      </w:pPr>
    </w:lvl>
  </w:abstractNum>
  <w:num w:numId="1" w16cid:durableId="156192614">
    <w:abstractNumId w:val="24"/>
  </w:num>
  <w:num w:numId="2" w16cid:durableId="407271996">
    <w:abstractNumId w:val="2"/>
  </w:num>
  <w:num w:numId="3" w16cid:durableId="336228034">
    <w:abstractNumId w:val="26"/>
  </w:num>
  <w:num w:numId="4" w16cid:durableId="180619589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447895111">
    <w:abstractNumId w:val="9"/>
  </w:num>
  <w:num w:numId="6" w16cid:durableId="790444389">
    <w:abstractNumId w:val="29"/>
  </w:num>
  <w:num w:numId="7" w16cid:durableId="1935092212">
    <w:abstractNumId w:val="17"/>
  </w:num>
  <w:num w:numId="8" w16cid:durableId="1370717506">
    <w:abstractNumId w:val="11"/>
  </w:num>
  <w:num w:numId="9" w16cid:durableId="629238823">
    <w:abstractNumId w:val="7"/>
  </w:num>
  <w:num w:numId="10" w16cid:durableId="1788936301">
    <w:abstractNumId w:val="21"/>
  </w:num>
  <w:num w:numId="11" w16cid:durableId="1277759816">
    <w:abstractNumId w:val="20"/>
  </w:num>
  <w:num w:numId="12" w16cid:durableId="143281068">
    <w:abstractNumId w:val="22"/>
  </w:num>
  <w:num w:numId="13" w16cid:durableId="131364204">
    <w:abstractNumId w:val="14"/>
  </w:num>
  <w:num w:numId="14" w16cid:durableId="561528920">
    <w:abstractNumId w:val="0"/>
  </w:num>
  <w:num w:numId="15" w16cid:durableId="455947528">
    <w:abstractNumId w:val="13"/>
  </w:num>
  <w:num w:numId="16" w16cid:durableId="1709379507">
    <w:abstractNumId w:val="6"/>
  </w:num>
  <w:num w:numId="17" w16cid:durableId="544218264">
    <w:abstractNumId w:val="1"/>
  </w:num>
  <w:num w:numId="18" w16cid:durableId="2075468512">
    <w:abstractNumId w:val="10"/>
  </w:num>
  <w:num w:numId="19" w16cid:durableId="1436487459">
    <w:abstractNumId w:val="25"/>
  </w:num>
  <w:num w:numId="20" w16cid:durableId="75832758">
    <w:abstractNumId w:val="12"/>
  </w:num>
  <w:num w:numId="21" w16cid:durableId="2112429974">
    <w:abstractNumId w:val="5"/>
  </w:num>
  <w:num w:numId="22" w16cid:durableId="525948772">
    <w:abstractNumId w:val="16"/>
  </w:num>
  <w:num w:numId="23" w16cid:durableId="1782994123">
    <w:abstractNumId w:val="4"/>
  </w:num>
  <w:num w:numId="24" w16cid:durableId="206964738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656416320">
    <w:abstractNumId w:val="15"/>
  </w:num>
  <w:num w:numId="26" w16cid:durableId="1412921513">
    <w:abstractNumId w:val="19"/>
  </w:num>
  <w:num w:numId="27" w16cid:durableId="55395767">
    <w:abstractNumId w:val="3"/>
  </w:num>
  <w:num w:numId="28" w16cid:durableId="1946427754">
    <w:abstractNumId w:val="23"/>
  </w:num>
  <w:num w:numId="29" w16cid:durableId="801311218">
    <w:abstractNumId w:val="8"/>
  </w:num>
  <w:num w:numId="30" w16cid:durableId="141361420">
    <w:abstractNumId w:val="27"/>
  </w:num>
  <w:num w:numId="31" w16cid:durableId="188213163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mailMerge>
    <w:mainDocumentType w:val="formLetters"/>
    <w:dataType w:val="textFile"/>
    <w:activeRecord w:val="-1"/>
  </w:mailMerge>
  <w:defaultTabStop w:val="708"/>
  <w:characterSpacingControl w:val="doNotCompress"/>
  <w:hdrShapeDefaults>
    <o:shapedefaults v:ext="edit" spidmax="798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AF9"/>
    <w:rsid w:val="0001183D"/>
    <w:rsid w:val="0002076E"/>
    <w:rsid w:val="00023818"/>
    <w:rsid w:val="00044B54"/>
    <w:rsid w:val="00046399"/>
    <w:rsid w:val="000755FC"/>
    <w:rsid w:val="00083776"/>
    <w:rsid w:val="0008495A"/>
    <w:rsid w:val="000944A2"/>
    <w:rsid w:val="00095E03"/>
    <w:rsid w:val="000A1D20"/>
    <w:rsid w:val="000A4BD5"/>
    <w:rsid w:val="000A655A"/>
    <w:rsid w:val="000B091F"/>
    <w:rsid w:val="000B3356"/>
    <w:rsid w:val="000B3990"/>
    <w:rsid w:val="000C04F8"/>
    <w:rsid w:val="000C2FAB"/>
    <w:rsid w:val="000C6E1E"/>
    <w:rsid w:val="000E0E26"/>
    <w:rsid w:val="000E6C11"/>
    <w:rsid w:val="000F379E"/>
    <w:rsid w:val="000F57F8"/>
    <w:rsid w:val="0010615F"/>
    <w:rsid w:val="001061CE"/>
    <w:rsid w:val="00111B4D"/>
    <w:rsid w:val="0011308C"/>
    <w:rsid w:val="00125084"/>
    <w:rsid w:val="0014150C"/>
    <w:rsid w:val="001417EB"/>
    <w:rsid w:val="00142576"/>
    <w:rsid w:val="00142618"/>
    <w:rsid w:val="001431CA"/>
    <w:rsid w:val="00143845"/>
    <w:rsid w:val="00144549"/>
    <w:rsid w:val="00153334"/>
    <w:rsid w:val="0016256F"/>
    <w:rsid w:val="00184DB5"/>
    <w:rsid w:val="00190157"/>
    <w:rsid w:val="00191FF2"/>
    <w:rsid w:val="00195815"/>
    <w:rsid w:val="001C29D4"/>
    <w:rsid w:val="001C5A17"/>
    <w:rsid w:val="001D40F0"/>
    <w:rsid w:val="001D424C"/>
    <w:rsid w:val="001F644F"/>
    <w:rsid w:val="001F6BC2"/>
    <w:rsid w:val="00210E16"/>
    <w:rsid w:val="00216049"/>
    <w:rsid w:val="00221956"/>
    <w:rsid w:val="00232C63"/>
    <w:rsid w:val="00240B94"/>
    <w:rsid w:val="0025258A"/>
    <w:rsid w:val="00252AD8"/>
    <w:rsid w:val="00255920"/>
    <w:rsid w:val="00271FD3"/>
    <w:rsid w:val="002829A3"/>
    <w:rsid w:val="002A10FC"/>
    <w:rsid w:val="002A1FDE"/>
    <w:rsid w:val="002A347A"/>
    <w:rsid w:val="002B2569"/>
    <w:rsid w:val="002B42E9"/>
    <w:rsid w:val="002B7741"/>
    <w:rsid w:val="002C2A00"/>
    <w:rsid w:val="002C3828"/>
    <w:rsid w:val="002D40A8"/>
    <w:rsid w:val="002E0C76"/>
    <w:rsid w:val="002E335B"/>
    <w:rsid w:val="002E43B4"/>
    <w:rsid w:val="002E5F50"/>
    <w:rsid w:val="002E7C99"/>
    <w:rsid w:val="002F4D8F"/>
    <w:rsid w:val="003071CD"/>
    <w:rsid w:val="00344F86"/>
    <w:rsid w:val="00351486"/>
    <w:rsid w:val="00354BBB"/>
    <w:rsid w:val="00355EA9"/>
    <w:rsid w:val="003747CD"/>
    <w:rsid w:val="0038666F"/>
    <w:rsid w:val="0038710D"/>
    <w:rsid w:val="003A11C1"/>
    <w:rsid w:val="003A17DB"/>
    <w:rsid w:val="003A72AA"/>
    <w:rsid w:val="003B7F6E"/>
    <w:rsid w:val="003C065C"/>
    <w:rsid w:val="003C5636"/>
    <w:rsid w:val="003D017C"/>
    <w:rsid w:val="003D3BB5"/>
    <w:rsid w:val="003D3DA0"/>
    <w:rsid w:val="003D4E2E"/>
    <w:rsid w:val="003D7AB8"/>
    <w:rsid w:val="003E5D5C"/>
    <w:rsid w:val="003F4B95"/>
    <w:rsid w:val="003F69DE"/>
    <w:rsid w:val="003F6ED0"/>
    <w:rsid w:val="0040058B"/>
    <w:rsid w:val="0040373A"/>
    <w:rsid w:val="00404A72"/>
    <w:rsid w:val="00407040"/>
    <w:rsid w:val="0041370B"/>
    <w:rsid w:val="00415E1F"/>
    <w:rsid w:val="004166AC"/>
    <w:rsid w:val="004241FD"/>
    <w:rsid w:val="0043728F"/>
    <w:rsid w:val="0046059B"/>
    <w:rsid w:val="00463DC4"/>
    <w:rsid w:val="00470BE5"/>
    <w:rsid w:val="00483A2F"/>
    <w:rsid w:val="00483F4B"/>
    <w:rsid w:val="00494208"/>
    <w:rsid w:val="00497D8E"/>
    <w:rsid w:val="004A128F"/>
    <w:rsid w:val="004B0DB3"/>
    <w:rsid w:val="004B18F4"/>
    <w:rsid w:val="004B46EC"/>
    <w:rsid w:val="004B65C8"/>
    <w:rsid w:val="004B760F"/>
    <w:rsid w:val="004D0701"/>
    <w:rsid w:val="004D2670"/>
    <w:rsid w:val="004D43D4"/>
    <w:rsid w:val="004D52FF"/>
    <w:rsid w:val="004E20DD"/>
    <w:rsid w:val="004E2D30"/>
    <w:rsid w:val="004E5934"/>
    <w:rsid w:val="004E7631"/>
    <w:rsid w:val="004F0ABE"/>
    <w:rsid w:val="004F3F05"/>
    <w:rsid w:val="00500EB8"/>
    <w:rsid w:val="00503EC9"/>
    <w:rsid w:val="0050698A"/>
    <w:rsid w:val="00507481"/>
    <w:rsid w:val="00507AD4"/>
    <w:rsid w:val="005162F2"/>
    <w:rsid w:val="00525F85"/>
    <w:rsid w:val="00526D50"/>
    <w:rsid w:val="005311FC"/>
    <w:rsid w:val="00533ACB"/>
    <w:rsid w:val="005409D7"/>
    <w:rsid w:val="005440DA"/>
    <w:rsid w:val="00544582"/>
    <w:rsid w:val="00544676"/>
    <w:rsid w:val="00544A07"/>
    <w:rsid w:val="00556D6E"/>
    <w:rsid w:val="00571472"/>
    <w:rsid w:val="00580CBD"/>
    <w:rsid w:val="00584A2B"/>
    <w:rsid w:val="00586E07"/>
    <w:rsid w:val="00590AB3"/>
    <w:rsid w:val="00590EB1"/>
    <w:rsid w:val="005A096C"/>
    <w:rsid w:val="005B7BC7"/>
    <w:rsid w:val="005C61CA"/>
    <w:rsid w:val="005D1AFC"/>
    <w:rsid w:val="005F3558"/>
    <w:rsid w:val="00601184"/>
    <w:rsid w:val="00603D39"/>
    <w:rsid w:val="00604FF7"/>
    <w:rsid w:val="006124F5"/>
    <w:rsid w:val="0061523B"/>
    <w:rsid w:val="00616209"/>
    <w:rsid w:val="006262D7"/>
    <w:rsid w:val="006407E0"/>
    <w:rsid w:val="006517CF"/>
    <w:rsid w:val="0065401D"/>
    <w:rsid w:val="00661F03"/>
    <w:rsid w:val="00664555"/>
    <w:rsid w:val="00674D54"/>
    <w:rsid w:val="00693813"/>
    <w:rsid w:val="00694FCA"/>
    <w:rsid w:val="006A0052"/>
    <w:rsid w:val="006A293D"/>
    <w:rsid w:val="006C0172"/>
    <w:rsid w:val="006C3C3A"/>
    <w:rsid w:val="006C4C94"/>
    <w:rsid w:val="006C54A2"/>
    <w:rsid w:val="006D37DF"/>
    <w:rsid w:val="006E6D13"/>
    <w:rsid w:val="006F0D7D"/>
    <w:rsid w:val="006F7256"/>
    <w:rsid w:val="006F7395"/>
    <w:rsid w:val="006F76CE"/>
    <w:rsid w:val="00706187"/>
    <w:rsid w:val="00717DEC"/>
    <w:rsid w:val="00722DD0"/>
    <w:rsid w:val="00723374"/>
    <w:rsid w:val="00723B40"/>
    <w:rsid w:val="00727A32"/>
    <w:rsid w:val="007321EF"/>
    <w:rsid w:val="00743324"/>
    <w:rsid w:val="007516E3"/>
    <w:rsid w:val="00751C22"/>
    <w:rsid w:val="007541EC"/>
    <w:rsid w:val="00763732"/>
    <w:rsid w:val="00765EA0"/>
    <w:rsid w:val="00771205"/>
    <w:rsid w:val="007801E9"/>
    <w:rsid w:val="00787492"/>
    <w:rsid w:val="007A1703"/>
    <w:rsid w:val="007B4AF9"/>
    <w:rsid w:val="007C42F1"/>
    <w:rsid w:val="007C4A4D"/>
    <w:rsid w:val="007D2FB7"/>
    <w:rsid w:val="007D6CCB"/>
    <w:rsid w:val="007E2C81"/>
    <w:rsid w:val="007E4F09"/>
    <w:rsid w:val="007E747B"/>
    <w:rsid w:val="007F674A"/>
    <w:rsid w:val="007F79E9"/>
    <w:rsid w:val="00801069"/>
    <w:rsid w:val="0080206E"/>
    <w:rsid w:val="00803D72"/>
    <w:rsid w:val="00816677"/>
    <w:rsid w:val="0082201B"/>
    <w:rsid w:val="00822524"/>
    <w:rsid w:val="00825BFC"/>
    <w:rsid w:val="0083533D"/>
    <w:rsid w:val="00853520"/>
    <w:rsid w:val="00861310"/>
    <w:rsid w:val="008616DD"/>
    <w:rsid w:val="00862958"/>
    <w:rsid w:val="00877DF1"/>
    <w:rsid w:val="008853EE"/>
    <w:rsid w:val="00890A3D"/>
    <w:rsid w:val="00894A63"/>
    <w:rsid w:val="008A0B7C"/>
    <w:rsid w:val="008A2C8A"/>
    <w:rsid w:val="008A6AAA"/>
    <w:rsid w:val="008C63CC"/>
    <w:rsid w:val="008F0E46"/>
    <w:rsid w:val="00904C69"/>
    <w:rsid w:val="00904F65"/>
    <w:rsid w:val="00927B8A"/>
    <w:rsid w:val="00944258"/>
    <w:rsid w:val="00947D69"/>
    <w:rsid w:val="00950B12"/>
    <w:rsid w:val="009746B2"/>
    <w:rsid w:val="00984872"/>
    <w:rsid w:val="00985D0D"/>
    <w:rsid w:val="009A404A"/>
    <w:rsid w:val="009B3BC3"/>
    <w:rsid w:val="009D7473"/>
    <w:rsid w:val="009E0F48"/>
    <w:rsid w:val="009F1299"/>
    <w:rsid w:val="009F4502"/>
    <w:rsid w:val="00A05C8C"/>
    <w:rsid w:val="00A1097B"/>
    <w:rsid w:val="00A10F60"/>
    <w:rsid w:val="00A17CAC"/>
    <w:rsid w:val="00A32605"/>
    <w:rsid w:val="00A34EC0"/>
    <w:rsid w:val="00A36DC4"/>
    <w:rsid w:val="00A44CA2"/>
    <w:rsid w:val="00A508FA"/>
    <w:rsid w:val="00A5668B"/>
    <w:rsid w:val="00A73D30"/>
    <w:rsid w:val="00A835A6"/>
    <w:rsid w:val="00A9331B"/>
    <w:rsid w:val="00AA5697"/>
    <w:rsid w:val="00AC4451"/>
    <w:rsid w:val="00AD2A47"/>
    <w:rsid w:val="00AE28FA"/>
    <w:rsid w:val="00AF2981"/>
    <w:rsid w:val="00AF45F8"/>
    <w:rsid w:val="00AF55CB"/>
    <w:rsid w:val="00AF5823"/>
    <w:rsid w:val="00B01DCC"/>
    <w:rsid w:val="00B03D30"/>
    <w:rsid w:val="00B07B6C"/>
    <w:rsid w:val="00B1273E"/>
    <w:rsid w:val="00B16DD5"/>
    <w:rsid w:val="00B17439"/>
    <w:rsid w:val="00B17841"/>
    <w:rsid w:val="00B25EA9"/>
    <w:rsid w:val="00B34C86"/>
    <w:rsid w:val="00B36AC4"/>
    <w:rsid w:val="00B44683"/>
    <w:rsid w:val="00B452F2"/>
    <w:rsid w:val="00B50EE7"/>
    <w:rsid w:val="00B57F9D"/>
    <w:rsid w:val="00B61E15"/>
    <w:rsid w:val="00B81821"/>
    <w:rsid w:val="00B81ACC"/>
    <w:rsid w:val="00B82568"/>
    <w:rsid w:val="00B85B63"/>
    <w:rsid w:val="00B86B74"/>
    <w:rsid w:val="00B913BA"/>
    <w:rsid w:val="00B93450"/>
    <w:rsid w:val="00B93582"/>
    <w:rsid w:val="00B93A66"/>
    <w:rsid w:val="00BA5976"/>
    <w:rsid w:val="00BA59CE"/>
    <w:rsid w:val="00BA5EF9"/>
    <w:rsid w:val="00BD5DD3"/>
    <w:rsid w:val="00BD7818"/>
    <w:rsid w:val="00BD798C"/>
    <w:rsid w:val="00BE27DA"/>
    <w:rsid w:val="00BE34DA"/>
    <w:rsid w:val="00BE3678"/>
    <w:rsid w:val="00BE4508"/>
    <w:rsid w:val="00BF1368"/>
    <w:rsid w:val="00BF1616"/>
    <w:rsid w:val="00BF22B2"/>
    <w:rsid w:val="00BF7478"/>
    <w:rsid w:val="00C00F23"/>
    <w:rsid w:val="00C04F49"/>
    <w:rsid w:val="00C22E0E"/>
    <w:rsid w:val="00C23A24"/>
    <w:rsid w:val="00C604D1"/>
    <w:rsid w:val="00C61C15"/>
    <w:rsid w:val="00C708AE"/>
    <w:rsid w:val="00C7344C"/>
    <w:rsid w:val="00C862E0"/>
    <w:rsid w:val="00C95321"/>
    <w:rsid w:val="00CA15FC"/>
    <w:rsid w:val="00CA4DA1"/>
    <w:rsid w:val="00CA67E2"/>
    <w:rsid w:val="00CB5222"/>
    <w:rsid w:val="00CB5388"/>
    <w:rsid w:val="00CC0DA1"/>
    <w:rsid w:val="00CC3E50"/>
    <w:rsid w:val="00CC4058"/>
    <w:rsid w:val="00CD1548"/>
    <w:rsid w:val="00CD648C"/>
    <w:rsid w:val="00CF32FC"/>
    <w:rsid w:val="00CF3D68"/>
    <w:rsid w:val="00CF505B"/>
    <w:rsid w:val="00D31A36"/>
    <w:rsid w:val="00D32991"/>
    <w:rsid w:val="00D3395D"/>
    <w:rsid w:val="00D3722E"/>
    <w:rsid w:val="00D433AB"/>
    <w:rsid w:val="00D441D9"/>
    <w:rsid w:val="00D461F1"/>
    <w:rsid w:val="00D47FD6"/>
    <w:rsid w:val="00D5146A"/>
    <w:rsid w:val="00D52C35"/>
    <w:rsid w:val="00D541F8"/>
    <w:rsid w:val="00D573B6"/>
    <w:rsid w:val="00D62B63"/>
    <w:rsid w:val="00D6775F"/>
    <w:rsid w:val="00D678F0"/>
    <w:rsid w:val="00D75764"/>
    <w:rsid w:val="00D8025F"/>
    <w:rsid w:val="00D8249D"/>
    <w:rsid w:val="00D8679D"/>
    <w:rsid w:val="00D87176"/>
    <w:rsid w:val="00DA14DF"/>
    <w:rsid w:val="00DC0A3F"/>
    <w:rsid w:val="00DD1529"/>
    <w:rsid w:val="00DD6CF5"/>
    <w:rsid w:val="00DE492F"/>
    <w:rsid w:val="00DE5215"/>
    <w:rsid w:val="00DF0016"/>
    <w:rsid w:val="00E03E7F"/>
    <w:rsid w:val="00E06135"/>
    <w:rsid w:val="00E06284"/>
    <w:rsid w:val="00E37399"/>
    <w:rsid w:val="00E3766E"/>
    <w:rsid w:val="00E4120B"/>
    <w:rsid w:val="00E41942"/>
    <w:rsid w:val="00E44A74"/>
    <w:rsid w:val="00E524DF"/>
    <w:rsid w:val="00E6281D"/>
    <w:rsid w:val="00E62960"/>
    <w:rsid w:val="00E7023D"/>
    <w:rsid w:val="00E73921"/>
    <w:rsid w:val="00E96A97"/>
    <w:rsid w:val="00EB4EF6"/>
    <w:rsid w:val="00EB4F67"/>
    <w:rsid w:val="00EC0CF4"/>
    <w:rsid w:val="00EC341B"/>
    <w:rsid w:val="00EC42FA"/>
    <w:rsid w:val="00ED2F50"/>
    <w:rsid w:val="00ED442C"/>
    <w:rsid w:val="00EF54D2"/>
    <w:rsid w:val="00F04DA5"/>
    <w:rsid w:val="00F060BE"/>
    <w:rsid w:val="00F15C7C"/>
    <w:rsid w:val="00F21650"/>
    <w:rsid w:val="00F238FD"/>
    <w:rsid w:val="00F3087C"/>
    <w:rsid w:val="00F34595"/>
    <w:rsid w:val="00F349FB"/>
    <w:rsid w:val="00F37985"/>
    <w:rsid w:val="00F37A90"/>
    <w:rsid w:val="00F4692F"/>
    <w:rsid w:val="00F50785"/>
    <w:rsid w:val="00F67902"/>
    <w:rsid w:val="00F92EC0"/>
    <w:rsid w:val="00FA7D5D"/>
    <w:rsid w:val="00FE0401"/>
    <w:rsid w:val="00FE4CC4"/>
    <w:rsid w:val="00FE6193"/>
    <w:rsid w:val="00FE6701"/>
    <w:rsid w:val="00FF2F87"/>
    <w:rsid w:val="00FF3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9873"/>
    <o:shapelayout v:ext="edit">
      <o:idmap v:ext="edit" data="1"/>
    </o:shapelayout>
  </w:shapeDefaults>
  <w:decimalSymbol w:val=","/>
  <w:listSeparator w:val=";"/>
  <w14:docId w14:val="02D334C4"/>
  <w15:docId w15:val="{67932731-B38C-4371-ADFE-9EDFA302C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4A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497D8E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9f02">
    <w:name w:val="99f Заголовок_02"/>
    <w:basedOn w:val="a"/>
    <w:link w:val="99f020"/>
    <w:autoRedefine/>
    <w:qFormat/>
    <w:rsid w:val="00BF22B2"/>
    <w:pPr>
      <w:spacing w:before="120" w:line="360" w:lineRule="auto"/>
    </w:pPr>
    <w:rPr>
      <w:rFonts w:ascii="Myriad Pro" w:eastAsiaTheme="minorHAnsi" w:hAnsi="Myriad Pro" w:cstheme="minorBidi"/>
      <w:b/>
      <w:caps/>
      <w:sz w:val="22"/>
      <w:szCs w:val="22"/>
      <w:lang w:eastAsia="en-US"/>
    </w:rPr>
  </w:style>
  <w:style w:type="character" w:customStyle="1" w:styleId="99f020">
    <w:name w:val="99f Заголовок_02 Знак"/>
    <w:basedOn w:val="a0"/>
    <w:link w:val="99f02"/>
    <w:rsid w:val="00BF22B2"/>
    <w:rPr>
      <w:rFonts w:ascii="Myriad Pro" w:hAnsi="Myriad Pro"/>
      <w:b/>
      <w:caps/>
    </w:rPr>
  </w:style>
  <w:style w:type="paragraph" w:customStyle="1" w:styleId="99f">
    <w:name w:val="99f Название"/>
    <w:basedOn w:val="a3"/>
    <w:link w:val="99f0"/>
    <w:autoRedefine/>
    <w:qFormat/>
    <w:rsid w:val="00BF22B2"/>
    <w:rPr>
      <w:rFonts w:ascii="Myriad Pro" w:hAnsi="Myriad Pro"/>
      <w:sz w:val="80"/>
      <w:szCs w:val="72"/>
    </w:rPr>
  </w:style>
  <w:style w:type="character" w:customStyle="1" w:styleId="99f0">
    <w:name w:val="99f Название Знак"/>
    <w:basedOn w:val="a4"/>
    <w:link w:val="99f"/>
    <w:rsid w:val="00BF22B2"/>
    <w:rPr>
      <w:rFonts w:ascii="Myriad Pro" w:eastAsiaTheme="majorEastAsia" w:hAnsi="Myriad Pro" w:cstheme="majorBidi"/>
      <w:spacing w:val="-10"/>
      <w:kern w:val="28"/>
      <w:sz w:val="80"/>
      <w:szCs w:val="72"/>
    </w:rPr>
  </w:style>
  <w:style w:type="paragraph" w:styleId="a3">
    <w:name w:val="Title"/>
    <w:basedOn w:val="a"/>
    <w:next w:val="a"/>
    <w:link w:val="a4"/>
    <w:uiPriority w:val="10"/>
    <w:qFormat/>
    <w:rsid w:val="00BF22B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a4">
    <w:name w:val="Заголовок Знак"/>
    <w:basedOn w:val="a0"/>
    <w:link w:val="a3"/>
    <w:uiPriority w:val="10"/>
    <w:rsid w:val="00BF22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99f1">
    <w:name w:val="99f Заголовок1"/>
    <w:basedOn w:val="99f2"/>
    <w:link w:val="99f10"/>
    <w:autoRedefine/>
    <w:qFormat/>
    <w:rsid w:val="00BF22B2"/>
    <w:pPr>
      <w:keepNext/>
      <w:spacing w:after="180"/>
      <w:contextualSpacing/>
    </w:pPr>
    <w:rPr>
      <w:sz w:val="48"/>
      <w:szCs w:val="48"/>
    </w:rPr>
  </w:style>
  <w:style w:type="character" w:customStyle="1" w:styleId="99f10">
    <w:name w:val="99f Заголовок1 Знак"/>
    <w:basedOn w:val="99f3"/>
    <w:link w:val="99f1"/>
    <w:rsid w:val="00BF22B2"/>
    <w:rPr>
      <w:rFonts w:ascii="Myriad Pro" w:hAnsi="Myriad Pro"/>
      <w:sz w:val="48"/>
      <w:szCs w:val="48"/>
    </w:rPr>
  </w:style>
  <w:style w:type="paragraph" w:customStyle="1" w:styleId="99f2">
    <w:name w:val="99f Текст"/>
    <w:basedOn w:val="a"/>
    <w:link w:val="99f3"/>
    <w:autoRedefine/>
    <w:qFormat/>
    <w:rsid w:val="00BF22B2"/>
    <w:rPr>
      <w:rFonts w:ascii="Myriad Pro" w:eastAsiaTheme="minorHAnsi" w:hAnsi="Myriad Pro" w:cstheme="minorBidi"/>
      <w:sz w:val="18"/>
      <w:szCs w:val="32"/>
      <w:lang w:eastAsia="en-US"/>
    </w:rPr>
  </w:style>
  <w:style w:type="character" w:customStyle="1" w:styleId="99f3">
    <w:name w:val="99f Текст Знак"/>
    <w:basedOn w:val="a0"/>
    <w:link w:val="99f2"/>
    <w:rsid w:val="00BF22B2"/>
    <w:rPr>
      <w:rFonts w:ascii="Myriad Pro" w:hAnsi="Myriad Pro"/>
      <w:sz w:val="18"/>
      <w:szCs w:val="32"/>
    </w:rPr>
  </w:style>
  <w:style w:type="paragraph" w:customStyle="1" w:styleId="a5">
    <w:name w:val="Верхний колонтитул. Адрес"/>
    <w:basedOn w:val="99f2"/>
    <w:autoRedefine/>
    <w:qFormat/>
    <w:rsid w:val="00CA67E2"/>
    <w:pPr>
      <w:spacing w:line="259" w:lineRule="auto"/>
      <w:ind w:right="333"/>
      <w:jc w:val="right"/>
    </w:pPr>
    <w:rPr>
      <w:color w:val="FFFFFF" w:themeColor="background1"/>
      <w:szCs w:val="18"/>
    </w:rPr>
  </w:style>
  <w:style w:type="paragraph" w:customStyle="1" w:styleId="a6">
    <w:name w:val="Верхний колонтитул. Слоган"/>
    <w:autoRedefine/>
    <w:qFormat/>
    <w:rsid w:val="00CA67E2"/>
    <w:pPr>
      <w:ind w:left="284"/>
    </w:pPr>
    <w:rPr>
      <w:rFonts w:ascii="Myriad Pro" w:hAnsi="Myriad Pro"/>
      <w:color w:val="FFFFFF" w:themeColor="background1"/>
      <w:sz w:val="18"/>
      <w:szCs w:val="18"/>
    </w:rPr>
  </w:style>
  <w:style w:type="paragraph" w:styleId="a7">
    <w:name w:val="header"/>
    <w:basedOn w:val="a"/>
    <w:link w:val="a8"/>
    <w:unhideWhenUsed/>
    <w:rsid w:val="00825BFC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8">
    <w:name w:val="Верхний колонтитул Знак"/>
    <w:basedOn w:val="a0"/>
    <w:link w:val="a7"/>
    <w:rsid w:val="00825BFC"/>
  </w:style>
  <w:style w:type="paragraph" w:styleId="a9">
    <w:name w:val="footer"/>
    <w:basedOn w:val="a"/>
    <w:link w:val="aa"/>
    <w:uiPriority w:val="99"/>
    <w:unhideWhenUsed/>
    <w:rsid w:val="00825BFC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a">
    <w:name w:val="Нижний колонтитул Знак"/>
    <w:basedOn w:val="a0"/>
    <w:link w:val="a9"/>
    <w:uiPriority w:val="99"/>
    <w:rsid w:val="00825BFC"/>
  </w:style>
  <w:style w:type="table" w:styleId="ab">
    <w:name w:val="Table Grid"/>
    <w:basedOn w:val="a1"/>
    <w:uiPriority w:val="39"/>
    <w:rsid w:val="00825B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nhideWhenUsed/>
    <w:rsid w:val="00825BFC"/>
    <w:rPr>
      <w:color w:val="0563C1" w:themeColor="hyperlink"/>
      <w:u w:val="single"/>
    </w:rPr>
  </w:style>
  <w:style w:type="paragraph" w:styleId="ad">
    <w:name w:val="Balloon Text"/>
    <w:basedOn w:val="a"/>
    <w:link w:val="ae"/>
    <w:unhideWhenUsed/>
    <w:rsid w:val="00507481"/>
    <w:rPr>
      <w:rFonts w:ascii="Segoe UI" w:eastAsiaTheme="minorHAnsi" w:hAnsi="Segoe UI" w:cs="Segoe UI"/>
      <w:sz w:val="18"/>
      <w:szCs w:val="18"/>
      <w:lang w:eastAsia="en-US"/>
    </w:rPr>
  </w:style>
  <w:style w:type="character" w:customStyle="1" w:styleId="ae">
    <w:name w:val="Текст выноски Знак"/>
    <w:basedOn w:val="a0"/>
    <w:link w:val="ad"/>
    <w:rsid w:val="00507481"/>
    <w:rPr>
      <w:rFonts w:ascii="Segoe UI" w:hAnsi="Segoe UI" w:cs="Segoe UI"/>
      <w:sz w:val="18"/>
      <w:szCs w:val="18"/>
    </w:rPr>
  </w:style>
  <w:style w:type="paragraph" w:customStyle="1" w:styleId="FOC2101Title">
    <w:name w:val="FOC2101_Title"/>
    <w:basedOn w:val="a"/>
    <w:link w:val="FOC2101Title0"/>
    <w:qFormat/>
    <w:rsid w:val="002C2A00"/>
    <w:pPr>
      <w:spacing w:after="160" w:line="259" w:lineRule="auto"/>
    </w:pPr>
    <w:rPr>
      <w:rFonts w:ascii="Segoe UI" w:eastAsiaTheme="minorHAnsi" w:hAnsi="Segoe UI" w:cs="Segoe UI"/>
      <w:sz w:val="48"/>
      <w:szCs w:val="48"/>
      <w:lang w:val="en-US" w:eastAsia="en-US"/>
    </w:rPr>
  </w:style>
  <w:style w:type="paragraph" w:customStyle="1" w:styleId="FOC2101baseText">
    <w:name w:val="FOC2101_baseText"/>
    <w:basedOn w:val="a"/>
    <w:link w:val="FOC2101baseText0"/>
    <w:qFormat/>
    <w:rsid w:val="002C2A00"/>
    <w:pPr>
      <w:spacing w:after="160" w:line="259" w:lineRule="auto"/>
    </w:pPr>
    <w:rPr>
      <w:rFonts w:ascii="Segoe UI" w:eastAsiaTheme="minorHAnsi" w:hAnsi="Segoe UI" w:cs="Segoe UI"/>
      <w:sz w:val="22"/>
      <w:szCs w:val="22"/>
      <w:lang w:eastAsia="en-US"/>
    </w:rPr>
  </w:style>
  <w:style w:type="character" w:customStyle="1" w:styleId="FOC2101Title0">
    <w:name w:val="FOC2101_Title Знак"/>
    <w:basedOn w:val="a0"/>
    <w:link w:val="FOC2101Title"/>
    <w:rsid w:val="002C2A00"/>
    <w:rPr>
      <w:rFonts w:ascii="Segoe UI" w:hAnsi="Segoe UI" w:cs="Segoe UI"/>
      <w:sz w:val="48"/>
      <w:szCs w:val="48"/>
      <w:lang w:val="en-US"/>
    </w:rPr>
  </w:style>
  <w:style w:type="character" w:customStyle="1" w:styleId="FOC2101baseText0">
    <w:name w:val="FOC2101_baseText Знак"/>
    <w:basedOn w:val="a0"/>
    <w:link w:val="FOC2101baseText"/>
    <w:rsid w:val="002C2A00"/>
    <w:rPr>
      <w:rFonts w:ascii="Segoe UI" w:hAnsi="Segoe UI" w:cs="Segoe UI"/>
    </w:rPr>
  </w:style>
  <w:style w:type="paragraph" w:styleId="af">
    <w:name w:val="List Paragraph"/>
    <w:basedOn w:val="a"/>
    <w:link w:val="af0"/>
    <w:uiPriority w:val="34"/>
    <w:qFormat/>
    <w:rsid w:val="00A10F60"/>
    <w:pPr>
      <w:ind w:left="708"/>
    </w:pPr>
  </w:style>
  <w:style w:type="paragraph" w:styleId="af1">
    <w:name w:val="Normal (Web)"/>
    <w:basedOn w:val="a"/>
    <w:uiPriority w:val="99"/>
    <w:unhideWhenUsed/>
    <w:rsid w:val="00B44683"/>
    <w:pPr>
      <w:spacing w:before="100" w:beforeAutospacing="1" w:after="100" w:afterAutospacing="1"/>
    </w:pPr>
  </w:style>
  <w:style w:type="character" w:customStyle="1" w:styleId="af2">
    <w:name w:val="Основной текст_"/>
    <w:link w:val="2"/>
    <w:rsid w:val="00D6775F"/>
    <w:rPr>
      <w:sz w:val="23"/>
      <w:szCs w:val="23"/>
      <w:shd w:val="clear" w:color="auto" w:fill="FFFFFF"/>
    </w:rPr>
  </w:style>
  <w:style w:type="paragraph" w:customStyle="1" w:styleId="2">
    <w:name w:val="Основной текст2"/>
    <w:basedOn w:val="a"/>
    <w:link w:val="af2"/>
    <w:rsid w:val="00D6775F"/>
    <w:pPr>
      <w:widowControl w:val="0"/>
      <w:shd w:val="clear" w:color="auto" w:fill="FFFFFF"/>
      <w:spacing w:before="300" w:line="274" w:lineRule="exact"/>
      <w:ind w:firstLine="420"/>
      <w:jc w:val="both"/>
    </w:pPr>
    <w:rPr>
      <w:rFonts w:asciiTheme="minorHAnsi" w:eastAsiaTheme="minorHAnsi" w:hAnsiTheme="minorHAnsi" w:cstheme="minorBidi"/>
      <w:sz w:val="23"/>
      <w:szCs w:val="23"/>
      <w:lang w:eastAsia="en-US"/>
    </w:rPr>
  </w:style>
  <w:style w:type="character" w:customStyle="1" w:styleId="af0">
    <w:name w:val="Абзац списка Знак"/>
    <w:link w:val="af"/>
    <w:uiPriority w:val="34"/>
    <w:rsid w:val="00D6775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Body Text Indent"/>
    <w:basedOn w:val="a"/>
    <w:link w:val="af4"/>
    <w:rsid w:val="00D6775F"/>
    <w:pPr>
      <w:suppressAutoHyphens/>
      <w:spacing w:after="120"/>
      <w:ind w:left="283"/>
    </w:pPr>
    <w:rPr>
      <w:lang w:val="x-none" w:eastAsia="ar-SA"/>
    </w:rPr>
  </w:style>
  <w:style w:type="character" w:customStyle="1" w:styleId="af4">
    <w:name w:val="Основной текст с отступом Знак"/>
    <w:basedOn w:val="a0"/>
    <w:link w:val="af3"/>
    <w:rsid w:val="00D6775F"/>
    <w:rPr>
      <w:rFonts w:ascii="Times New Roman" w:eastAsia="Times New Roman" w:hAnsi="Times New Roman" w:cs="Times New Roman"/>
      <w:sz w:val="24"/>
      <w:szCs w:val="24"/>
      <w:lang w:val="x-none" w:eastAsia="ar-SA"/>
    </w:rPr>
  </w:style>
  <w:style w:type="paragraph" w:styleId="af5">
    <w:name w:val="Body Text"/>
    <w:basedOn w:val="a"/>
    <w:link w:val="af6"/>
    <w:uiPriority w:val="99"/>
    <w:semiHidden/>
    <w:unhideWhenUsed/>
    <w:rsid w:val="006C0172"/>
    <w:pPr>
      <w:spacing w:after="120"/>
    </w:pPr>
  </w:style>
  <w:style w:type="character" w:customStyle="1" w:styleId="af6">
    <w:name w:val="Основной текст Знак"/>
    <w:basedOn w:val="a0"/>
    <w:link w:val="af5"/>
    <w:uiPriority w:val="99"/>
    <w:semiHidden/>
    <w:rsid w:val="006C0172"/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11">
    <w:name w:val="Сетка таблицы1"/>
    <w:basedOn w:val="a1"/>
    <w:next w:val="ab"/>
    <w:uiPriority w:val="59"/>
    <w:rsid w:val="00C22E0E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97D8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apple-converted-space">
    <w:name w:val="apple-converted-space"/>
    <w:basedOn w:val="a0"/>
    <w:rsid w:val="004B46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05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3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4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nschikov\Desktop\&#1041;&#1083;&#1072;&#1085;&#1082;%202101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04650A-5317-46FB-8858-3A3D02EE33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C:\Users\lanschikov\Desktop\Бланк 2101.dotx</Template>
  <TotalTime>1</TotalTime>
  <Pages>3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Ланщиков Дмитрий Николаевич</dc:creator>
  <cp:lastModifiedBy>Даниил Чернышов</cp:lastModifiedBy>
  <cp:revision>2</cp:revision>
  <cp:lastPrinted>2021-02-13T11:20:00Z</cp:lastPrinted>
  <dcterms:created xsi:type="dcterms:W3CDTF">2022-08-22T12:20:00Z</dcterms:created>
  <dcterms:modified xsi:type="dcterms:W3CDTF">2022-08-22T12:20:00Z</dcterms:modified>
</cp:coreProperties>
</file>